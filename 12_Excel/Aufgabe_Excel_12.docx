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Default="00A85FC6" w:rsidP="00F04921">
      <w:pPr>
        <w:pStyle w:val="Titel"/>
      </w:pPr>
      <w:r>
        <w:t xml:space="preserve">Aufgabe Excel </w:t>
      </w:r>
      <w:r w:rsidR="009E37AF">
        <w:t>1</w:t>
      </w:r>
      <w:r w:rsidR="00F47367">
        <w:t>2</w:t>
      </w:r>
    </w:p>
    <w:p w:rsidR="00A85FC6" w:rsidRDefault="00A85FC6" w:rsidP="00144246">
      <w:r>
        <w:t>Lesen Sie die Aufgabenstellung sorgfältig durch. Viele Fragen beantworten sich dadurch!!!</w:t>
      </w:r>
    </w:p>
    <w:p w:rsidR="00F47367" w:rsidRDefault="00F47367" w:rsidP="00144246">
      <w:r>
        <w:t>Genau wie die Aufgabe in der Reading-Week ist diese Aufgabe freiwillig. Sie können Punkte gut machen</w:t>
      </w:r>
      <w:r w:rsidR="00686293">
        <w:t>.</w:t>
      </w:r>
      <w:r>
        <w:t xml:space="preserve"> </w:t>
      </w:r>
      <w:r w:rsidR="00686293">
        <w:t>W</w:t>
      </w:r>
      <w:r>
        <w:t>enn Sie nich</w:t>
      </w:r>
      <w:r w:rsidR="00686293">
        <w:t>ts einreichen</w:t>
      </w:r>
      <w:r>
        <w:t>, verlieren Sie aber nichts.</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w:t>
      </w:r>
      <w:r w:rsidR="00AE57D3">
        <w:t>s</w:t>
      </w:r>
      <w:r>
        <w: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 xml:space="preserve">Voraussetzungen für Excel </w:t>
      </w:r>
      <w:r w:rsidR="009E37AF">
        <w:t>1</w:t>
      </w:r>
      <w:r w:rsidR="00533E51">
        <w:t>1</w:t>
      </w:r>
    </w:p>
    <w:p w:rsidR="00F35487" w:rsidRDefault="00F35487" w:rsidP="00F35487">
      <w:r>
        <w:t xml:space="preserve">Um diese Aufgabe zu lösen, sollten Sie die folgenden Dinge von Excel </w:t>
      </w:r>
      <w:r w:rsidR="00E1305B">
        <w:t>beherrschen</w:t>
      </w:r>
      <w:r>
        <w:t>:</w:t>
      </w:r>
    </w:p>
    <w:p w:rsidR="00BB4762" w:rsidRDefault="008C1AF4" w:rsidP="00F47367">
      <w:pPr>
        <w:pStyle w:val="Listenabsatz"/>
        <w:numPr>
          <w:ilvl w:val="0"/>
          <w:numId w:val="12"/>
        </w:numPr>
      </w:pPr>
      <w:r>
        <w:t>Alle Inhalte der bisherigen Wochen</w:t>
      </w:r>
      <w:r w:rsidR="00F47367">
        <w:t>:</w:t>
      </w:r>
    </w:p>
    <w:p w:rsidR="00F35487" w:rsidRDefault="00A51562" w:rsidP="009E37AF">
      <w:r>
        <w:t>N</w:t>
      </w:r>
      <w:r w:rsidR="00104999">
        <w:t>ur wenn Sie Bezüge richtig setzen, sind Sie in der Lage, Zellen automatisch auszufüllen. Wenn Sie alle Formeln manuell eingeben, brauchen Sie viel</w:t>
      </w:r>
      <w:r w:rsidR="00A70286">
        <w:t>,</w:t>
      </w:r>
      <w:r w:rsidR="00104999">
        <w:t xml:space="preserve"> viel Zeit. Und die Lösung wird </w:t>
      </w:r>
      <w:r w:rsidR="00104999" w:rsidRPr="00A51562">
        <w:rPr>
          <w:b/>
          <w:bCs/>
        </w:rPr>
        <w:t>nicht als korrekt anerkannt</w:t>
      </w:r>
      <w:r w:rsidR="00104999">
        <w:t>!</w:t>
      </w:r>
      <w:r w:rsidR="00F35487">
        <w:br w:type="page"/>
      </w:r>
    </w:p>
    <w:p w:rsidR="00F35487" w:rsidRDefault="00F35487" w:rsidP="00F35487">
      <w:pPr>
        <w:pStyle w:val="berschrift1"/>
      </w:pPr>
      <w:r>
        <w:lastRenderedPageBreak/>
        <w:t>Aufgabe</w:t>
      </w:r>
      <w:r w:rsidR="0053426A">
        <w:t>n</w:t>
      </w:r>
    </w:p>
    <w:p w:rsidR="00287A82" w:rsidRPr="00287A82" w:rsidRDefault="00287A82" w:rsidP="00287A82">
      <w:r>
        <w:t>Passen Sie die Spaltenbreite so an, dass die Inhalte für Sie vernünftig lesbar sind.</w:t>
      </w:r>
    </w:p>
    <w:p w:rsidR="0099367F" w:rsidRDefault="00F47367" w:rsidP="0099367F">
      <w:pPr>
        <w:pStyle w:val="berschrift2"/>
      </w:pPr>
      <w:r>
        <w:t>Anrede</w:t>
      </w:r>
    </w:p>
    <w:p w:rsidR="005C0D48" w:rsidRDefault="00F47367" w:rsidP="00F47367">
      <w:r>
        <w:t xml:space="preserve">In Woche 7 ging es schon mal um Textfunktionen. Diese benötigen Sie heute auch. Allerdings in Kombination mit Logik-Formeln (z.B. </w:t>
      </w:r>
      <w:proofErr w:type="gramStart"/>
      <w:r>
        <w:t>WENN(</w:t>
      </w:r>
      <w:proofErr w:type="gramEnd"/>
      <w:r>
        <w:t>)). Möglicherweise können Sie d</w:t>
      </w:r>
      <w:r w:rsidR="006855CB">
        <w:t>ie Ausgangslage</w:t>
      </w:r>
      <w:r>
        <w:t xml:space="preserve"> vereinfachen, wenn Sie sich an die Funktion "Text in Spalten" von letzter Woche erinnern.</w:t>
      </w:r>
    </w:p>
    <w:p w:rsidR="00F47367" w:rsidRDefault="00F47367" w:rsidP="00F47367">
      <w:r>
        <w:t>In Arbeitsblatt "1) Anrede" haben Sie in Spalte A die Daten von einer Reihe Personen.</w:t>
      </w:r>
    </w:p>
    <w:p w:rsidR="00F47367" w:rsidRDefault="00F47367" w:rsidP="00F47367">
      <w:pPr>
        <w:jc w:val="center"/>
      </w:pPr>
      <w:r>
        <w:rPr>
          <w:noProof/>
        </w:rPr>
        <w:drawing>
          <wp:inline distT="0" distB="0" distL="0" distR="0">
            <wp:extent cx="4368800" cy="1460500"/>
            <wp:effectExtent l="0" t="0" r="0" b="0"/>
            <wp:docPr id="1717545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4562" name="Grafik 171754562"/>
                    <pic:cNvPicPr/>
                  </pic:nvPicPr>
                  <pic:blipFill>
                    <a:blip r:embed="rId8">
                      <a:extLst>
                        <a:ext uri="{28A0092B-C50C-407E-A947-70E740481C1C}">
                          <a14:useLocalDpi xmlns:a14="http://schemas.microsoft.com/office/drawing/2010/main" val="0"/>
                        </a:ext>
                      </a:extLst>
                    </a:blip>
                    <a:stretch>
                      <a:fillRect/>
                    </a:stretch>
                  </pic:blipFill>
                  <pic:spPr>
                    <a:xfrm>
                      <a:off x="0" y="0"/>
                      <a:ext cx="4368800" cy="1460500"/>
                    </a:xfrm>
                    <a:prstGeom prst="rect">
                      <a:avLst/>
                    </a:prstGeom>
                  </pic:spPr>
                </pic:pic>
              </a:graphicData>
            </a:graphic>
          </wp:inline>
        </w:drawing>
      </w:r>
    </w:p>
    <w:p w:rsidR="00F47367" w:rsidRDefault="00F47367" w:rsidP="00F47367">
      <w:r>
        <w:t>Am Anfang, vor dem ersten Trennzeichen, steht der Name der Person. Genauer Vorname und Nachname durch ein Leerzeichen getrennt. Am Ende, hinter dem letzten Trennzeichen, steht ein Buchstabe: m, w, d. Dieser stehen für männlich, weiblich, divers. Sie sollen in Spalt J die passende Anrede (z.B. für einen Briefumschlag) in Abhängigkeit vom Geschlecht</w:t>
      </w:r>
      <w:r w:rsidR="00334E42">
        <w:t xml:space="preserve"> einfügen. Dabei gilt:</w:t>
      </w:r>
    </w:p>
    <w:p w:rsidR="00334E42" w:rsidRDefault="00334E42" w:rsidP="00334E42">
      <w:pPr>
        <w:pStyle w:val="Listenabsatz"/>
        <w:numPr>
          <w:ilvl w:val="0"/>
          <w:numId w:val="12"/>
        </w:numPr>
      </w:pPr>
      <w:r>
        <w:t>Falls Geschlecht = m: Die Anrede ist "Herr &lt;Vorname&gt; &lt;Nachname&gt;"</w:t>
      </w:r>
    </w:p>
    <w:p w:rsidR="00334E42" w:rsidRDefault="00334E42" w:rsidP="00334E42">
      <w:pPr>
        <w:pStyle w:val="Listenabsatz"/>
        <w:numPr>
          <w:ilvl w:val="0"/>
          <w:numId w:val="12"/>
        </w:numPr>
      </w:pPr>
      <w:r>
        <w:t>Falls Geschlecht = w: Die Anrede ist "Frau &lt;Vorname&gt; &lt;Nachname&gt;"</w:t>
      </w:r>
    </w:p>
    <w:p w:rsidR="00334E42" w:rsidRDefault="00334E42" w:rsidP="00334E42">
      <w:pPr>
        <w:pStyle w:val="Listenabsatz"/>
        <w:numPr>
          <w:ilvl w:val="0"/>
          <w:numId w:val="12"/>
        </w:numPr>
      </w:pPr>
      <w:r>
        <w:t>Falls Geschlecht = d: Die Anrede ist "&lt;Vorname&gt; &lt;Nachname&gt;"</w:t>
      </w:r>
    </w:p>
    <w:p w:rsidR="00334E42" w:rsidRDefault="00334E42" w:rsidP="00334E42">
      <w:r>
        <w:t>Beachten Sie: zwischen Vor -und Nachname steht genau ein Leerzeichen. Falls vorne Frau/Herr auftaucht, gibt es zwischen Frau/Herr und dem Vornamen auch genau ein Leerzeichen.</w:t>
      </w:r>
    </w:p>
    <w:p w:rsidR="006855CB" w:rsidRDefault="006855CB" w:rsidP="00334E42">
      <w:r>
        <w:t xml:space="preserve">Beispiel: </w:t>
      </w:r>
    </w:p>
    <w:p w:rsidR="006855CB" w:rsidRDefault="006855CB" w:rsidP="006855CB">
      <w:pPr>
        <w:pStyle w:val="Listenabsatz"/>
        <w:numPr>
          <w:ilvl w:val="0"/>
          <w:numId w:val="42"/>
        </w:numPr>
      </w:pPr>
      <w:r>
        <w:t>Zeile 2: "Frau Audrey Ito"</w:t>
      </w:r>
    </w:p>
    <w:p w:rsidR="006855CB" w:rsidRDefault="006855CB" w:rsidP="006855CB">
      <w:pPr>
        <w:pStyle w:val="Listenabsatz"/>
        <w:numPr>
          <w:ilvl w:val="0"/>
          <w:numId w:val="42"/>
        </w:numPr>
      </w:pPr>
      <w:r>
        <w:t>Zeile 4: "Herr Aljandro Jung"</w:t>
      </w:r>
    </w:p>
    <w:p w:rsidR="00470E77" w:rsidRDefault="00334E42" w:rsidP="00470E77">
      <w:pPr>
        <w:pStyle w:val="berschrift2"/>
      </w:pPr>
      <w:r>
        <w:t>Wolrd Data</w:t>
      </w:r>
    </w:p>
    <w:p w:rsidR="00C37360" w:rsidRDefault="00334E42" w:rsidP="00334E42">
      <w:r>
        <w:t>Von</w:t>
      </w:r>
      <w:r w:rsidR="00C37360">
        <w:t xml:space="preserve"> der Seite </w:t>
      </w:r>
      <w:hyperlink r:id="rId9" w:history="1">
        <w:r w:rsidR="00C37360" w:rsidRPr="00B20650">
          <w:rPr>
            <w:rStyle w:val="Hyperlink"/>
          </w:rPr>
          <w:t>https://ourworldindata.org</w:t>
        </w:r>
      </w:hyperlink>
      <w:r w:rsidR="00C37360">
        <w:t xml:space="preserve"> </w:t>
      </w:r>
      <w:r w:rsidR="006855CB">
        <w:t>stammen</w:t>
      </w:r>
      <w:r w:rsidR="00C37360">
        <w:t xml:space="preserve"> die Daten auf dem Arbeitsblatt "2) Länder". Zu jedem Land der Erde gibt es zu den Jahren 1990, 2000, 2010 und 2020 die Werte zum BIP pro Kopf (GDP per capita), Bevölkerung (Population) und Lebenserwartung (Life Expectancy). Ihre Aufgabe:</w:t>
      </w:r>
    </w:p>
    <w:p w:rsidR="00C37360" w:rsidRDefault="00C37360" w:rsidP="00C37360">
      <w:pPr>
        <w:pStyle w:val="Listenabsatz"/>
        <w:numPr>
          <w:ilvl w:val="0"/>
          <w:numId w:val="40"/>
        </w:numPr>
      </w:pPr>
      <w:r>
        <w:lastRenderedPageBreak/>
        <w:t xml:space="preserve">Übertragen Sie die Daten in einzelne Spalten. </w:t>
      </w:r>
    </w:p>
    <w:p w:rsidR="00C37360" w:rsidRDefault="00C37360" w:rsidP="00C37360">
      <w:pPr>
        <w:pStyle w:val="Listenabsatz"/>
        <w:numPr>
          <w:ilvl w:val="0"/>
          <w:numId w:val="40"/>
        </w:numPr>
      </w:pPr>
      <w:r>
        <w:t>Sortieren Sie nach den Kontinenten.</w:t>
      </w:r>
    </w:p>
    <w:p w:rsidR="00334E42" w:rsidRDefault="00C37360" w:rsidP="00C37360">
      <w:pPr>
        <w:pStyle w:val="Listenabsatz"/>
        <w:numPr>
          <w:ilvl w:val="0"/>
          <w:numId w:val="40"/>
        </w:numPr>
      </w:pPr>
      <w:r>
        <w:t>Erstellen Sie Filter und sortieren Sie nach Jahr = 2020</w:t>
      </w:r>
    </w:p>
    <w:p w:rsidR="00C37360" w:rsidRDefault="00C37360" w:rsidP="00C37360">
      <w:pPr>
        <w:pStyle w:val="Listenabsatz"/>
        <w:numPr>
          <w:ilvl w:val="0"/>
          <w:numId w:val="40"/>
        </w:numPr>
      </w:pPr>
      <w:r>
        <w:t>Erstellen Sie ein Blasendiagramm. Dabei stellt jeder Kontinent eine (Daten-)Reihe dar.</w:t>
      </w:r>
    </w:p>
    <w:p w:rsidR="00C37360" w:rsidRDefault="00C37360" w:rsidP="00C37360">
      <w:pPr>
        <w:pStyle w:val="Listenabsatz"/>
        <w:numPr>
          <w:ilvl w:val="1"/>
          <w:numId w:val="40"/>
        </w:numPr>
        <w:rPr>
          <w:lang w:val="en-US"/>
        </w:rPr>
      </w:pPr>
      <w:r w:rsidRPr="00C37360">
        <w:rPr>
          <w:lang w:val="en-US"/>
        </w:rPr>
        <w:t>X-Wert</w:t>
      </w:r>
      <w:r>
        <w:rPr>
          <w:lang w:val="en-US"/>
        </w:rPr>
        <w:t>e</w:t>
      </w:r>
      <w:r w:rsidRPr="00C37360">
        <w:rPr>
          <w:lang w:val="en-US"/>
        </w:rPr>
        <w:t>: GDP per c</w:t>
      </w:r>
      <w:r>
        <w:rPr>
          <w:lang w:val="en-US"/>
        </w:rPr>
        <w:t>apita</w:t>
      </w:r>
    </w:p>
    <w:p w:rsidR="00C37360" w:rsidRDefault="00C37360" w:rsidP="00C37360">
      <w:pPr>
        <w:pStyle w:val="Listenabsatz"/>
        <w:numPr>
          <w:ilvl w:val="1"/>
          <w:numId w:val="40"/>
        </w:numPr>
        <w:rPr>
          <w:lang w:val="en-US"/>
        </w:rPr>
      </w:pPr>
      <w:r>
        <w:rPr>
          <w:lang w:val="en-US"/>
        </w:rPr>
        <w:t>Y-Werte: Life Expectancy</w:t>
      </w:r>
    </w:p>
    <w:p w:rsidR="00C37360" w:rsidRDefault="00C37360" w:rsidP="00C37360">
      <w:pPr>
        <w:pStyle w:val="Listenabsatz"/>
        <w:numPr>
          <w:ilvl w:val="1"/>
          <w:numId w:val="40"/>
        </w:numPr>
        <w:rPr>
          <w:lang w:val="en-US"/>
        </w:rPr>
      </w:pPr>
      <w:r>
        <w:rPr>
          <w:lang w:val="en-US"/>
        </w:rPr>
        <w:t>Größen: Population</w:t>
      </w:r>
    </w:p>
    <w:p w:rsidR="00C37360" w:rsidRDefault="00C37360" w:rsidP="00C37360">
      <w:pPr>
        <w:pStyle w:val="Listenabsatz"/>
        <w:numPr>
          <w:ilvl w:val="0"/>
          <w:numId w:val="40"/>
        </w:numPr>
      </w:pPr>
      <w:r w:rsidRPr="00C37360">
        <w:t xml:space="preserve">D.h. je mehr Einwohner </w:t>
      </w:r>
      <w:r>
        <w:t>ein Land hat, desto größer die Blase. Je höher der BIP pro Kopf je weiter recht rückt die Blase, je höher die Lebenserwartung, desto höher rückt die Blase</w:t>
      </w:r>
      <w:r w:rsidR="006855CB">
        <w:t xml:space="preserve"> nach oben.</w:t>
      </w:r>
    </w:p>
    <w:p w:rsidR="00C37360" w:rsidRDefault="00C37360" w:rsidP="00C37360">
      <w:pPr>
        <w:pStyle w:val="Listenabsatz"/>
        <w:numPr>
          <w:ilvl w:val="0"/>
          <w:numId w:val="40"/>
        </w:numPr>
      </w:pPr>
      <w:r>
        <w:t>Blenden Sie mit Hilfe der Filter einzelne Kontinente ein und aus.</w:t>
      </w:r>
    </w:p>
    <w:p w:rsidR="00C37360" w:rsidRDefault="00C37360" w:rsidP="00C37360">
      <w:pPr>
        <w:pStyle w:val="Listenabsatz"/>
        <w:numPr>
          <w:ilvl w:val="0"/>
          <w:numId w:val="40"/>
        </w:numPr>
      </w:pPr>
      <w:r>
        <w:t>Filtern Sie in einzelnes Land heraus und schauen Sie sich die Werte für alle Jahre an.</w:t>
      </w:r>
    </w:p>
    <w:p w:rsidR="00C37360" w:rsidRDefault="00C37360" w:rsidP="00C37360">
      <w:pPr>
        <w:pStyle w:val="Listenabsatz"/>
        <w:numPr>
          <w:ilvl w:val="0"/>
          <w:numId w:val="40"/>
        </w:numPr>
      </w:pPr>
      <w:r>
        <w:t xml:space="preserve">Setzen Sie zum Schluss die Filter auf Jahr = 2020, </w:t>
      </w:r>
      <w:r w:rsidR="00377C5B">
        <w:t>Kontinent = Asia, Europe</w:t>
      </w:r>
    </w:p>
    <w:p w:rsidR="00377C5B" w:rsidRDefault="00377C5B" w:rsidP="00377C5B">
      <w:pPr>
        <w:pStyle w:val="berschrift2"/>
      </w:pPr>
      <w:r>
        <w:t>Mathe is schön</w:t>
      </w:r>
    </w:p>
    <w:p w:rsidR="00377C5B" w:rsidRDefault="00377C5B" w:rsidP="00377C5B">
      <w:r>
        <w:t xml:space="preserve">Auch wenn Sie der Aufgabenstellung möglicherweise nicht zustimmen, starte ich einen Versuch, Sie zu überzeugen. Öffnen Sie das entsprechend Arbeitsblatt. Dort sehen Sie einige x- und y-Werte. </w:t>
      </w:r>
    </w:p>
    <w:p w:rsidR="00377C5B" w:rsidRDefault="00377C5B" w:rsidP="00377C5B">
      <w:pPr>
        <w:jc w:val="center"/>
      </w:pPr>
      <w:r>
        <w:rPr>
          <w:noProof/>
        </w:rPr>
        <w:drawing>
          <wp:inline distT="0" distB="0" distL="0" distR="0">
            <wp:extent cx="3644900" cy="1257300"/>
            <wp:effectExtent l="0" t="0" r="0" b="0"/>
            <wp:docPr id="100408092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0920" name="Grafik 1004080920"/>
                    <pic:cNvPicPr/>
                  </pic:nvPicPr>
                  <pic:blipFill>
                    <a:blip r:embed="rId10">
                      <a:extLst>
                        <a:ext uri="{28A0092B-C50C-407E-A947-70E740481C1C}">
                          <a14:useLocalDpi xmlns:a14="http://schemas.microsoft.com/office/drawing/2010/main" val="0"/>
                        </a:ext>
                      </a:extLst>
                    </a:blip>
                    <a:stretch>
                      <a:fillRect/>
                    </a:stretch>
                  </pic:blipFill>
                  <pic:spPr>
                    <a:xfrm>
                      <a:off x="0" y="0"/>
                      <a:ext cx="3644900" cy="1257300"/>
                    </a:xfrm>
                    <a:prstGeom prst="rect">
                      <a:avLst/>
                    </a:prstGeom>
                  </pic:spPr>
                </pic:pic>
              </a:graphicData>
            </a:graphic>
          </wp:inline>
        </w:drawing>
      </w:r>
    </w:p>
    <w:p w:rsidR="00377C5B" w:rsidRDefault="00377C5B" w:rsidP="00377C5B">
      <w:r>
        <w:t>(Genauer gesagt, decken die x-y Kombinationen in Schritten von 1/100 alle Punkte zwischen</w:t>
      </w:r>
      <w:r w:rsidR="006855CB">
        <w:br/>
      </w:r>
      <w:r>
        <w:t xml:space="preserve"> -1,5/-1,5 und 1,5/1,5 ab.)</w:t>
      </w:r>
    </w:p>
    <w:p w:rsidR="00377C5B" w:rsidRDefault="00377C5B" w:rsidP="00377C5B">
      <w:r>
        <w:t xml:space="preserve">Die Gleichung x² + y² - 1 – |x|y = 0 hat für viele Kombinationen von x und y eine Lösung, die ein Bild ergeben. (Übrigens </w:t>
      </w:r>
      <w:r w:rsidR="00686293">
        <w:t xml:space="preserve">|x| steht für den Betrag oder Absolutwert von x, d.h. die Zahl x ohne Vorzeichen. Z.B. |7| = 7, |-7| = 7. In Excel gibt es dafür die Formel </w:t>
      </w:r>
      <w:proofErr w:type="gramStart"/>
      <w:r w:rsidR="00686293">
        <w:t>ABS(</w:t>
      </w:r>
      <w:proofErr w:type="gramEnd"/>
      <w:r w:rsidR="00686293">
        <w:t>)</w:t>
      </w:r>
      <w:r w:rsidR="0024338F">
        <w:t>)</w:t>
      </w:r>
      <w:r w:rsidR="00686293">
        <w:t>.</w:t>
      </w:r>
    </w:p>
    <w:p w:rsidR="00686293" w:rsidRDefault="00686293" w:rsidP="00377C5B">
      <w:r>
        <w:t>Ihre Aufgabe:</w:t>
      </w:r>
    </w:p>
    <w:p w:rsidR="00686293" w:rsidRDefault="00686293" w:rsidP="00686293">
      <w:pPr>
        <w:pStyle w:val="Listenabsatz"/>
        <w:numPr>
          <w:ilvl w:val="0"/>
          <w:numId w:val="41"/>
        </w:numPr>
      </w:pPr>
      <w:r>
        <w:t>Berechnen Sie mit obiger Formel in Spalte C den jeweiligen Wert der Formel für die Werte für x und y in den Spalten A und B.</w:t>
      </w:r>
    </w:p>
    <w:p w:rsidR="00686293" w:rsidRDefault="00686293" w:rsidP="00686293">
      <w:pPr>
        <w:pStyle w:val="Listenabsatz"/>
        <w:numPr>
          <w:ilvl w:val="0"/>
          <w:numId w:val="41"/>
        </w:numPr>
      </w:pPr>
      <w:r>
        <w:lastRenderedPageBreak/>
        <w:t>Da die exakten Nullstellen nicht genau an unseren Punkten x/y liegen müssen wir jetzt in Spalte D etwas tricksen. Wenn der Wert aus Spalte C zwischen -0,01 und 0,01 liegt, schreiben wir in Spalte D eine 0, ansonsten eine 1.</w:t>
      </w:r>
    </w:p>
    <w:p w:rsidR="00686293" w:rsidRDefault="00686293" w:rsidP="00686293">
      <w:pPr>
        <w:pStyle w:val="Listenabsatz"/>
        <w:numPr>
          <w:ilvl w:val="0"/>
          <w:numId w:val="41"/>
        </w:numPr>
      </w:pPr>
      <w:r>
        <w:t>Jetzt automatische Filter festlegen und die Zeilen herausfiltern, die in Spalte D eine 0 haben.</w:t>
      </w:r>
    </w:p>
    <w:p w:rsidR="00686293" w:rsidRPr="00377C5B" w:rsidRDefault="00686293" w:rsidP="00686293">
      <w:pPr>
        <w:pStyle w:val="Listenabsatz"/>
        <w:numPr>
          <w:ilvl w:val="0"/>
          <w:numId w:val="41"/>
        </w:numPr>
      </w:pPr>
      <w:r>
        <w:t xml:space="preserve">Zum Schluss </w:t>
      </w:r>
      <w:r w:rsidR="0024338F">
        <w:t xml:space="preserve">aus den </w:t>
      </w:r>
      <w:r>
        <w:t xml:space="preserve">x- und y-Werten der ausgefilterten Zeilen ein Punkt-Diagramm erstellen. </w:t>
      </w:r>
    </w:p>
    <w:p w:rsidR="00A85FC6" w:rsidRDefault="00A85FC6" w:rsidP="00DE071D">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686293">
        <w:rPr>
          <w:b/>
          <w:bCs/>
          <w:lang w:val="zu-ZA"/>
        </w:rPr>
        <w:t>5.Jan</w:t>
      </w:r>
      <w:r w:rsidR="00D854DD">
        <w:rPr>
          <w:b/>
          <w:bCs/>
          <w:lang w:val="zu-ZA"/>
        </w:rPr>
        <w:t>.</w:t>
      </w:r>
      <w:r w:rsidR="00686293">
        <w:rPr>
          <w:b/>
          <w:bCs/>
          <w:lang w:val="zu-ZA"/>
        </w:rPr>
        <w:t xml:space="preserve"> 2025</w:t>
      </w:r>
      <w:r w:rsidR="000D31B4">
        <w:rPr>
          <w:b/>
          <w:bCs/>
          <w:lang w:val="zu-ZA"/>
        </w:rPr>
        <w:t>, 23.55h</w:t>
      </w:r>
    </w:p>
    <w:sectPr w:rsidR="00B35742" w:rsidRPr="000D31B4"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1C65" w:rsidRDefault="00981C65">
      <w:r>
        <w:separator/>
      </w:r>
    </w:p>
  </w:endnote>
  <w:endnote w:type="continuationSeparator" w:id="0">
    <w:p w:rsidR="00981C65" w:rsidRDefault="0098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1C65" w:rsidRDefault="00981C65">
      <w:r>
        <w:separator/>
      </w:r>
    </w:p>
  </w:footnote>
  <w:footnote w:type="continuationSeparator" w:id="0">
    <w:p w:rsidR="00981C65" w:rsidRDefault="00981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2311B"/>
    <w:multiLevelType w:val="hybridMultilevel"/>
    <w:tmpl w:val="37646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312035"/>
    <w:multiLevelType w:val="hybridMultilevel"/>
    <w:tmpl w:val="94F4D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61F39"/>
    <w:multiLevelType w:val="hybridMultilevel"/>
    <w:tmpl w:val="575835DE"/>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210A66"/>
    <w:multiLevelType w:val="hybridMultilevel"/>
    <w:tmpl w:val="4DC61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0501DF"/>
    <w:multiLevelType w:val="hybridMultilevel"/>
    <w:tmpl w:val="C9C8B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5B59DD"/>
    <w:multiLevelType w:val="hybridMultilevel"/>
    <w:tmpl w:val="5B428E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A446B6"/>
    <w:multiLevelType w:val="hybridMultilevel"/>
    <w:tmpl w:val="E0F229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1572B7"/>
    <w:multiLevelType w:val="hybridMultilevel"/>
    <w:tmpl w:val="990E2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FA4E38"/>
    <w:multiLevelType w:val="hybridMultilevel"/>
    <w:tmpl w:val="13BA2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096101"/>
    <w:multiLevelType w:val="hybridMultilevel"/>
    <w:tmpl w:val="5308E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C352EC"/>
    <w:multiLevelType w:val="hybridMultilevel"/>
    <w:tmpl w:val="CAE0B1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27"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5BF44B7"/>
    <w:multiLevelType w:val="hybridMultilevel"/>
    <w:tmpl w:val="B5C6E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6650C9"/>
    <w:multiLevelType w:val="hybridMultilevel"/>
    <w:tmpl w:val="FAC4F9D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30" w15:restartNumberingAfterBreak="0">
    <w:nsid w:val="585919EC"/>
    <w:multiLevelType w:val="hybridMultilevel"/>
    <w:tmpl w:val="5F6C3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084084"/>
    <w:multiLevelType w:val="hybridMultilevel"/>
    <w:tmpl w:val="9CE20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351E1C"/>
    <w:multiLevelType w:val="hybridMultilevel"/>
    <w:tmpl w:val="7A207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15F40C5"/>
    <w:multiLevelType w:val="hybridMultilevel"/>
    <w:tmpl w:val="96A0D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EE62EB8"/>
    <w:multiLevelType w:val="hybridMultilevel"/>
    <w:tmpl w:val="F0A0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FD81320"/>
    <w:multiLevelType w:val="hybridMultilevel"/>
    <w:tmpl w:val="C4EC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30C66F3"/>
    <w:multiLevelType w:val="hybridMultilevel"/>
    <w:tmpl w:val="7ACC8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26"/>
  </w:num>
  <w:num w:numId="2" w16cid:durableId="1324972883">
    <w:abstractNumId w:val="20"/>
  </w:num>
  <w:num w:numId="3" w16cid:durableId="1359042738">
    <w:abstractNumId w:val="18"/>
  </w:num>
  <w:num w:numId="4" w16cid:durableId="1649900774">
    <w:abstractNumId w:val="36"/>
  </w:num>
  <w:num w:numId="5" w16cid:durableId="1536891931">
    <w:abstractNumId w:val="14"/>
  </w:num>
  <w:num w:numId="6" w16cid:durableId="996497203">
    <w:abstractNumId w:val="2"/>
  </w:num>
  <w:num w:numId="7" w16cid:durableId="29034995">
    <w:abstractNumId w:val="32"/>
  </w:num>
  <w:num w:numId="8" w16cid:durableId="1396931589">
    <w:abstractNumId w:val="15"/>
  </w:num>
  <w:num w:numId="9" w16cid:durableId="139854037">
    <w:abstractNumId w:val="5"/>
  </w:num>
  <w:num w:numId="10" w16cid:durableId="669328237">
    <w:abstractNumId w:val="25"/>
  </w:num>
  <w:num w:numId="11" w16cid:durableId="103236449">
    <w:abstractNumId w:val="7"/>
  </w:num>
  <w:num w:numId="12" w16cid:durableId="648751557">
    <w:abstractNumId w:val="16"/>
  </w:num>
  <w:num w:numId="13" w16cid:durableId="47994409">
    <w:abstractNumId w:val="21"/>
  </w:num>
  <w:num w:numId="14" w16cid:durableId="1785465096">
    <w:abstractNumId w:val="12"/>
  </w:num>
  <w:num w:numId="15" w16cid:durableId="176315950">
    <w:abstractNumId w:val="35"/>
  </w:num>
  <w:num w:numId="16" w16cid:durableId="608902529">
    <w:abstractNumId w:val="3"/>
  </w:num>
  <w:num w:numId="17" w16cid:durableId="112679877">
    <w:abstractNumId w:val="37"/>
  </w:num>
  <w:num w:numId="18" w16cid:durableId="1357266482">
    <w:abstractNumId w:val="24"/>
  </w:num>
  <w:num w:numId="19" w16cid:durableId="1632130150">
    <w:abstractNumId w:val="0"/>
  </w:num>
  <w:num w:numId="20" w16cid:durableId="1252619369">
    <w:abstractNumId w:val="13"/>
  </w:num>
  <w:num w:numId="21" w16cid:durableId="115298965">
    <w:abstractNumId w:val="41"/>
  </w:num>
  <w:num w:numId="22" w16cid:durableId="2128742254">
    <w:abstractNumId w:val="23"/>
  </w:num>
  <w:num w:numId="23" w16cid:durableId="2068526582">
    <w:abstractNumId w:val="27"/>
  </w:num>
  <w:num w:numId="24" w16cid:durableId="590550332">
    <w:abstractNumId w:val="29"/>
  </w:num>
  <w:num w:numId="25" w16cid:durableId="964848220">
    <w:abstractNumId w:val="11"/>
  </w:num>
  <w:num w:numId="26" w16cid:durableId="717164501">
    <w:abstractNumId w:val="1"/>
  </w:num>
  <w:num w:numId="27" w16cid:durableId="1619070352">
    <w:abstractNumId w:val="40"/>
  </w:num>
  <w:num w:numId="28" w16cid:durableId="1107231756">
    <w:abstractNumId w:val="38"/>
  </w:num>
  <w:num w:numId="29" w16cid:durableId="167258357">
    <w:abstractNumId w:val="4"/>
  </w:num>
  <w:num w:numId="30" w16cid:durableId="1120033328">
    <w:abstractNumId w:val="17"/>
  </w:num>
  <w:num w:numId="31" w16cid:durableId="1712879066">
    <w:abstractNumId w:val="39"/>
  </w:num>
  <w:num w:numId="32" w16cid:durableId="708339757">
    <w:abstractNumId w:val="28"/>
  </w:num>
  <w:num w:numId="33" w16cid:durableId="1063135983">
    <w:abstractNumId w:val="33"/>
  </w:num>
  <w:num w:numId="34" w16cid:durableId="223180084">
    <w:abstractNumId w:val="8"/>
  </w:num>
  <w:num w:numId="35" w16cid:durableId="1083717710">
    <w:abstractNumId w:val="30"/>
  </w:num>
  <w:num w:numId="36" w16cid:durableId="566067035">
    <w:abstractNumId w:val="9"/>
  </w:num>
  <w:num w:numId="37" w16cid:durableId="9720201">
    <w:abstractNumId w:val="6"/>
  </w:num>
  <w:num w:numId="38" w16cid:durableId="1492285727">
    <w:abstractNumId w:val="34"/>
  </w:num>
  <w:num w:numId="39" w16cid:durableId="1059983165">
    <w:abstractNumId w:val="22"/>
  </w:num>
  <w:num w:numId="40" w16cid:durableId="1217620232">
    <w:abstractNumId w:val="10"/>
  </w:num>
  <w:num w:numId="41" w16cid:durableId="1278633401">
    <w:abstractNumId w:val="19"/>
  </w:num>
  <w:num w:numId="42" w16cid:durableId="861556669">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969"/>
    <w:rsid w:val="001A1FC2"/>
    <w:rsid w:val="001A45B2"/>
    <w:rsid w:val="001A47F9"/>
    <w:rsid w:val="001B2BA6"/>
    <w:rsid w:val="001C0A70"/>
    <w:rsid w:val="001C3047"/>
    <w:rsid w:val="001C36B0"/>
    <w:rsid w:val="001C54F2"/>
    <w:rsid w:val="001C595B"/>
    <w:rsid w:val="001E443D"/>
    <w:rsid w:val="001F5D9A"/>
    <w:rsid w:val="00202A7F"/>
    <w:rsid w:val="00203C5D"/>
    <w:rsid w:val="002129F9"/>
    <w:rsid w:val="00212BEA"/>
    <w:rsid w:val="00213A4D"/>
    <w:rsid w:val="0022291F"/>
    <w:rsid w:val="00227FB3"/>
    <w:rsid w:val="00236930"/>
    <w:rsid w:val="00237E9B"/>
    <w:rsid w:val="0024338F"/>
    <w:rsid w:val="0024343C"/>
    <w:rsid w:val="0025423A"/>
    <w:rsid w:val="0025477E"/>
    <w:rsid w:val="00256EB2"/>
    <w:rsid w:val="002628ED"/>
    <w:rsid w:val="00267203"/>
    <w:rsid w:val="0027194F"/>
    <w:rsid w:val="00272CF8"/>
    <w:rsid w:val="00287A82"/>
    <w:rsid w:val="00287AB7"/>
    <w:rsid w:val="00295CCD"/>
    <w:rsid w:val="00296E70"/>
    <w:rsid w:val="00297B76"/>
    <w:rsid w:val="002A4B6B"/>
    <w:rsid w:val="002B0FF7"/>
    <w:rsid w:val="002B3C36"/>
    <w:rsid w:val="002B4DD1"/>
    <w:rsid w:val="002C1746"/>
    <w:rsid w:val="002D2250"/>
    <w:rsid w:val="002E31C0"/>
    <w:rsid w:val="00303B0F"/>
    <w:rsid w:val="00307E9D"/>
    <w:rsid w:val="003104C0"/>
    <w:rsid w:val="003138A4"/>
    <w:rsid w:val="00314155"/>
    <w:rsid w:val="00326024"/>
    <w:rsid w:val="00330201"/>
    <w:rsid w:val="00334E42"/>
    <w:rsid w:val="00341ED3"/>
    <w:rsid w:val="00343819"/>
    <w:rsid w:val="003475A2"/>
    <w:rsid w:val="00347603"/>
    <w:rsid w:val="003559BA"/>
    <w:rsid w:val="003566EF"/>
    <w:rsid w:val="003572D7"/>
    <w:rsid w:val="00362AFA"/>
    <w:rsid w:val="00364C83"/>
    <w:rsid w:val="00366A30"/>
    <w:rsid w:val="00371DF9"/>
    <w:rsid w:val="00374B8A"/>
    <w:rsid w:val="00377C5B"/>
    <w:rsid w:val="0038661C"/>
    <w:rsid w:val="003A6477"/>
    <w:rsid w:val="003B06D8"/>
    <w:rsid w:val="003B7BC6"/>
    <w:rsid w:val="003B7FEF"/>
    <w:rsid w:val="003D27AF"/>
    <w:rsid w:val="003E0712"/>
    <w:rsid w:val="003E2646"/>
    <w:rsid w:val="003E2DF4"/>
    <w:rsid w:val="003E53CC"/>
    <w:rsid w:val="003E740C"/>
    <w:rsid w:val="003F14AB"/>
    <w:rsid w:val="003F4C70"/>
    <w:rsid w:val="00403364"/>
    <w:rsid w:val="00403E8F"/>
    <w:rsid w:val="00421C17"/>
    <w:rsid w:val="00424D58"/>
    <w:rsid w:val="004272C7"/>
    <w:rsid w:val="00437369"/>
    <w:rsid w:val="00443E80"/>
    <w:rsid w:val="004560F8"/>
    <w:rsid w:val="0045684F"/>
    <w:rsid w:val="00462354"/>
    <w:rsid w:val="004652B0"/>
    <w:rsid w:val="00470E77"/>
    <w:rsid w:val="004743D4"/>
    <w:rsid w:val="00474C65"/>
    <w:rsid w:val="00474E18"/>
    <w:rsid w:val="00475387"/>
    <w:rsid w:val="004767BE"/>
    <w:rsid w:val="00477A1F"/>
    <w:rsid w:val="00477D30"/>
    <w:rsid w:val="004837D6"/>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1BBB"/>
    <w:rsid w:val="00532162"/>
    <w:rsid w:val="005334AB"/>
    <w:rsid w:val="00533E51"/>
    <w:rsid w:val="0053426A"/>
    <w:rsid w:val="0053457C"/>
    <w:rsid w:val="00534581"/>
    <w:rsid w:val="00535E8F"/>
    <w:rsid w:val="0054707C"/>
    <w:rsid w:val="00552DED"/>
    <w:rsid w:val="0055482B"/>
    <w:rsid w:val="00557B81"/>
    <w:rsid w:val="005632FC"/>
    <w:rsid w:val="00573959"/>
    <w:rsid w:val="00586C3E"/>
    <w:rsid w:val="00586D3C"/>
    <w:rsid w:val="00597DC4"/>
    <w:rsid w:val="00597FF7"/>
    <w:rsid w:val="005A601C"/>
    <w:rsid w:val="005A6B03"/>
    <w:rsid w:val="005B21B8"/>
    <w:rsid w:val="005B25A4"/>
    <w:rsid w:val="005C0D48"/>
    <w:rsid w:val="005C136D"/>
    <w:rsid w:val="005C2AF0"/>
    <w:rsid w:val="005D43FD"/>
    <w:rsid w:val="005F1F9B"/>
    <w:rsid w:val="00611142"/>
    <w:rsid w:val="006264EF"/>
    <w:rsid w:val="006307D4"/>
    <w:rsid w:val="00644743"/>
    <w:rsid w:val="00645C3E"/>
    <w:rsid w:val="00653CB5"/>
    <w:rsid w:val="00653E3B"/>
    <w:rsid w:val="00655008"/>
    <w:rsid w:val="00665AE1"/>
    <w:rsid w:val="006855CB"/>
    <w:rsid w:val="00686293"/>
    <w:rsid w:val="00697FF7"/>
    <w:rsid w:val="006B0E9F"/>
    <w:rsid w:val="006B1102"/>
    <w:rsid w:val="006B3FD8"/>
    <w:rsid w:val="006B67D2"/>
    <w:rsid w:val="006C2706"/>
    <w:rsid w:val="006C63B5"/>
    <w:rsid w:val="006D29C5"/>
    <w:rsid w:val="006D46C8"/>
    <w:rsid w:val="006D4735"/>
    <w:rsid w:val="006F0D02"/>
    <w:rsid w:val="006F3045"/>
    <w:rsid w:val="006F7FAA"/>
    <w:rsid w:val="00706F6A"/>
    <w:rsid w:val="00711BA8"/>
    <w:rsid w:val="00713D36"/>
    <w:rsid w:val="00714399"/>
    <w:rsid w:val="00724D17"/>
    <w:rsid w:val="0072563A"/>
    <w:rsid w:val="0074639F"/>
    <w:rsid w:val="00754496"/>
    <w:rsid w:val="007569E4"/>
    <w:rsid w:val="00761BDF"/>
    <w:rsid w:val="0076449F"/>
    <w:rsid w:val="007672AC"/>
    <w:rsid w:val="0078167D"/>
    <w:rsid w:val="00793BCD"/>
    <w:rsid w:val="007A4108"/>
    <w:rsid w:val="007B0293"/>
    <w:rsid w:val="007C6336"/>
    <w:rsid w:val="007D2FD4"/>
    <w:rsid w:val="007D4BC7"/>
    <w:rsid w:val="007E19B2"/>
    <w:rsid w:val="007E4AB1"/>
    <w:rsid w:val="008159FF"/>
    <w:rsid w:val="0082257C"/>
    <w:rsid w:val="00826315"/>
    <w:rsid w:val="00842F6A"/>
    <w:rsid w:val="008506C8"/>
    <w:rsid w:val="0085198D"/>
    <w:rsid w:val="008547A8"/>
    <w:rsid w:val="008574E6"/>
    <w:rsid w:val="00872613"/>
    <w:rsid w:val="008730C2"/>
    <w:rsid w:val="00876CBF"/>
    <w:rsid w:val="00877C09"/>
    <w:rsid w:val="008813FE"/>
    <w:rsid w:val="0088790D"/>
    <w:rsid w:val="00893254"/>
    <w:rsid w:val="00895840"/>
    <w:rsid w:val="008A1A75"/>
    <w:rsid w:val="008A2AE1"/>
    <w:rsid w:val="008B236C"/>
    <w:rsid w:val="008B3256"/>
    <w:rsid w:val="008C07F3"/>
    <w:rsid w:val="008C1AF4"/>
    <w:rsid w:val="008C4436"/>
    <w:rsid w:val="008D1064"/>
    <w:rsid w:val="008D342F"/>
    <w:rsid w:val="008D4596"/>
    <w:rsid w:val="008E4B66"/>
    <w:rsid w:val="008E54A2"/>
    <w:rsid w:val="008E6EA9"/>
    <w:rsid w:val="008F0732"/>
    <w:rsid w:val="008F1EAC"/>
    <w:rsid w:val="008F53B4"/>
    <w:rsid w:val="00907208"/>
    <w:rsid w:val="0092527A"/>
    <w:rsid w:val="00926461"/>
    <w:rsid w:val="009511E4"/>
    <w:rsid w:val="0095133B"/>
    <w:rsid w:val="0096142D"/>
    <w:rsid w:val="00963C46"/>
    <w:rsid w:val="0096543C"/>
    <w:rsid w:val="0096665E"/>
    <w:rsid w:val="00971BB5"/>
    <w:rsid w:val="00971F32"/>
    <w:rsid w:val="009743DB"/>
    <w:rsid w:val="00981C51"/>
    <w:rsid w:val="00981C65"/>
    <w:rsid w:val="0098589D"/>
    <w:rsid w:val="0098751F"/>
    <w:rsid w:val="0099367F"/>
    <w:rsid w:val="00994029"/>
    <w:rsid w:val="009A0F45"/>
    <w:rsid w:val="009A101F"/>
    <w:rsid w:val="009A683E"/>
    <w:rsid w:val="009B2D35"/>
    <w:rsid w:val="009B3CF4"/>
    <w:rsid w:val="009C1D96"/>
    <w:rsid w:val="009C4098"/>
    <w:rsid w:val="009C4C48"/>
    <w:rsid w:val="009C4D2F"/>
    <w:rsid w:val="009C4E40"/>
    <w:rsid w:val="009C7602"/>
    <w:rsid w:val="009D1409"/>
    <w:rsid w:val="009D6C86"/>
    <w:rsid w:val="009E1171"/>
    <w:rsid w:val="009E37AF"/>
    <w:rsid w:val="009E7246"/>
    <w:rsid w:val="009F0BE9"/>
    <w:rsid w:val="00A00313"/>
    <w:rsid w:val="00A02B92"/>
    <w:rsid w:val="00A061DD"/>
    <w:rsid w:val="00A11294"/>
    <w:rsid w:val="00A170E3"/>
    <w:rsid w:val="00A24827"/>
    <w:rsid w:val="00A40A4C"/>
    <w:rsid w:val="00A41560"/>
    <w:rsid w:val="00A41C82"/>
    <w:rsid w:val="00A437AE"/>
    <w:rsid w:val="00A47DFC"/>
    <w:rsid w:val="00A51562"/>
    <w:rsid w:val="00A63D2E"/>
    <w:rsid w:val="00A641D1"/>
    <w:rsid w:val="00A6463C"/>
    <w:rsid w:val="00A67110"/>
    <w:rsid w:val="00A70286"/>
    <w:rsid w:val="00A71455"/>
    <w:rsid w:val="00A81ACF"/>
    <w:rsid w:val="00A82DD9"/>
    <w:rsid w:val="00A83631"/>
    <w:rsid w:val="00A85FC6"/>
    <w:rsid w:val="00A87D89"/>
    <w:rsid w:val="00AA5212"/>
    <w:rsid w:val="00AA5DAA"/>
    <w:rsid w:val="00AD539A"/>
    <w:rsid w:val="00AE57D3"/>
    <w:rsid w:val="00AF5C86"/>
    <w:rsid w:val="00B01FC8"/>
    <w:rsid w:val="00B05E3E"/>
    <w:rsid w:val="00B07144"/>
    <w:rsid w:val="00B14A01"/>
    <w:rsid w:val="00B2625A"/>
    <w:rsid w:val="00B35742"/>
    <w:rsid w:val="00B37C4E"/>
    <w:rsid w:val="00B41315"/>
    <w:rsid w:val="00B46AC6"/>
    <w:rsid w:val="00B50793"/>
    <w:rsid w:val="00B51167"/>
    <w:rsid w:val="00B56F86"/>
    <w:rsid w:val="00B57E7A"/>
    <w:rsid w:val="00B71241"/>
    <w:rsid w:val="00B86566"/>
    <w:rsid w:val="00B93310"/>
    <w:rsid w:val="00B96EEB"/>
    <w:rsid w:val="00B96F72"/>
    <w:rsid w:val="00BA5618"/>
    <w:rsid w:val="00BA6802"/>
    <w:rsid w:val="00BB4762"/>
    <w:rsid w:val="00BC1BBC"/>
    <w:rsid w:val="00BC7B03"/>
    <w:rsid w:val="00BE176F"/>
    <w:rsid w:val="00BE5FD0"/>
    <w:rsid w:val="00BF1C55"/>
    <w:rsid w:val="00BF1CF5"/>
    <w:rsid w:val="00C035FE"/>
    <w:rsid w:val="00C07A88"/>
    <w:rsid w:val="00C1133C"/>
    <w:rsid w:val="00C15C0D"/>
    <w:rsid w:val="00C26EC1"/>
    <w:rsid w:val="00C331DD"/>
    <w:rsid w:val="00C36AA4"/>
    <w:rsid w:val="00C36D55"/>
    <w:rsid w:val="00C3728A"/>
    <w:rsid w:val="00C37360"/>
    <w:rsid w:val="00C43212"/>
    <w:rsid w:val="00C447E0"/>
    <w:rsid w:val="00C51BE2"/>
    <w:rsid w:val="00C51D36"/>
    <w:rsid w:val="00C5609E"/>
    <w:rsid w:val="00C56241"/>
    <w:rsid w:val="00C60509"/>
    <w:rsid w:val="00C655C6"/>
    <w:rsid w:val="00C718FF"/>
    <w:rsid w:val="00C80632"/>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0C9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1305B"/>
    <w:rsid w:val="00E139C0"/>
    <w:rsid w:val="00E21513"/>
    <w:rsid w:val="00E31906"/>
    <w:rsid w:val="00E37FCB"/>
    <w:rsid w:val="00E45499"/>
    <w:rsid w:val="00E467F6"/>
    <w:rsid w:val="00E506AD"/>
    <w:rsid w:val="00E550D4"/>
    <w:rsid w:val="00E60097"/>
    <w:rsid w:val="00E70DF9"/>
    <w:rsid w:val="00E75A29"/>
    <w:rsid w:val="00EA2267"/>
    <w:rsid w:val="00EB04BE"/>
    <w:rsid w:val="00EB274D"/>
    <w:rsid w:val="00EF0873"/>
    <w:rsid w:val="00EF33C5"/>
    <w:rsid w:val="00EF5B87"/>
    <w:rsid w:val="00F0080C"/>
    <w:rsid w:val="00F0370E"/>
    <w:rsid w:val="00F04921"/>
    <w:rsid w:val="00F04EED"/>
    <w:rsid w:val="00F054E4"/>
    <w:rsid w:val="00F06F75"/>
    <w:rsid w:val="00F17EEC"/>
    <w:rsid w:val="00F23F9B"/>
    <w:rsid w:val="00F26CAF"/>
    <w:rsid w:val="00F35487"/>
    <w:rsid w:val="00F3642D"/>
    <w:rsid w:val="00F47367"/>
    <w:rsid w:val="00F501C6"/>
    <w:rsid w:val="00F53904"/>
    <w:rsid w:val="00F72F49"/>
    <w:rsid w:val="00F771B3"/>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A1B05F"/>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character" w:styleId="BesuchterLink">
    <w:name w:val="FollowedHyperlink"/>
    <w:basedOn w:val="Absatz-Standardschriftar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urworldindata.org"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4</Pages>
  <Words>707</Words>
  <Characters>4459</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35</cp:revision>
  <cp:lastPrinted>2024-12-07T09:46:00Z</cp:lastPrinted>
  <dcterms:created xsi:type="dcterms:W3CDTF">2024-08-07T17:10:00Z</dcterms:created>
  <dcterms:modified xsi:type="dcterms:W3CDTF">2024-12-22T16:12:00Z</dcterms:modified>
</cp:coreProperties>
</file>