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FC6" w:rsidRDefault="00A85FC6" w:rsidP="0025423A">
      <w:pPr>
        <w:pStyle w:val="Titel"/>
      </w:pPr>
      <w:r>
        <w:t>Aufgabe Excel 0</w:t>
      </w:r>
      <w:r w:rsidR="00594F72">
        <w:t>4</w:t>
      </w:r>
    </w:p>
    <w:p w:rsidR="00A85FC6" w:rsidRDefault="00A85FC6" w:rsidP="00144246">
      <w:r>
        <w:t>Lesen Sie die Aufgabenstellung erst sorgfältig durch. Viele Fragen beantworten sich dadurch!!!</w:t>
      </w:r>
    </w:p>
    <w:p w:rsidR="00A85FC6" w:rsidRDefault="00A85FC6" w:rsidP="00A85FC6">
      <w:pPr>
        <w:pStyle w:val="berschrift1"/>
      </w:pPr>
      <w:r>
        <w:t>Bevor es losgeht</w:t>
      </w:r>
    </w:p>
    <w:p w:rsidR="00A85FC6" w:rsidRDefault="00A85FC6" w:rsidP="00144246">
      <w:r>
        <w:t xml:space="preserve">Jeder von Ihnen erhält diese Aufgabenstellung. Zuzsätzlich müssen Sie sich von Ilias </w:t>
      </w:r>
      <w:r>
        <w:rPr>
          <w:b/>
          <w:bCs/>
        </w:rPr>
        <w:t xml:space="preserve">IHRE </w:t>
      </w:r>
      <w:r>
        <w:t>Excel-Datei herunterladen. Die Excel-Dateien sind individualisiert, so dass jeder andere Daten zu bearbeiten hat. Um Ihre Datei zu finden, gehen Sie in Ilias in den Ordner "Daten" und laden Sie die Datei mit Ihrer Matrikelnummer herunter (z.B. 1234567.xlsx).</w:t>
      </w:r>
    </w:p>
    <w:p w:rsidR="00A85FC6" w:rsidRDefault="00A85FC6" w:rsidP="00144246">
      <w:r>
        <w:t>Wichtig: Die Aufgaben werden automatisch korrigiert. Daher müssen Sie die Aufgabenstellung exakt befolgen. Sie dürfen auf keinen Fall den Namen der Datei oder de</w:t>
      </w:r>
      <w:r w:rsidR="00A70286">
        <w:t>r</w:t>
      </w:r>
      <w:r>
        <w:t xml:space="preserve"> Arbeitbl</w:t>
      </w:r>
      <w:r w:rsidR="00A70286">
        <w:t>ätter</w:t>
      </w:r>
      <w:r>
        <w:t xml:space="preserve"> (Worksheet</w:t>
      </w:r>
      <w:r w:rsidR="00A70286">
        <w:t>s</w:t>
      </w:r>
      <w:r>
        <w:t>) verändern. Sie dürfen die Zellen mit den Daten nicht verschieben, keine Zeilen oder Spalten hinzufügen. Es sei denn, dies wird explizit von Ihnen verlangt. Wenn zur Lösung eine bestimmte Formel oder Funktion vorgegeben ist, müssen Sie diese nutzen. Wenn eine andere Formel oder Funktion möglicherweise die gleiche Lösung ergibt, erhalten Sie dafür keine Punkte.</w:t>
      </w:r>
    </w:p>
    <w:p w:rsidR="00A85FC6" w:rsidRDefault="00F35487" w:rsidP="00A85FC6">
      <w:pPr>
        <w:pStyle w:val="berschrift1"/>
      </w:pPr>
      <w:r>
        <w:t>Voraussetzungen für Excel 0</w:t>
      </w:r>
      <w:r w:rsidR="00594F72">
        <w:t>4</w:t>
      </w:r>
    </w:p>
    <w:p w:rsidR="00F35487" w:rsidRDefault="00F35487" w:rsidP="00F35487">
      <w:r>
        <w:t>Um diese Aufgabe zu lösen, sollten Sie die folgenden Dinge von Excel können:</w:t>
      </w:r>
    </w:p>
    <w:p w:rsidR="00104999" w:rsidRDefault="0099367F" w:rsidP="0099367F">
      <w:pPr>
        <w:pStyle w:val="Listenabsatz"/>
        <w:numPr>
          <w:ilvl w:val="0"/>
          <w:numId w:val="12"/>
        </w:numPr>
      </w:pPr>
      <w:r>
        <w:t>Alle Voraussetzungen der bisherigen Wochen:</w:t>
      </w:r>
    </w:p>
    <w:p w:rsidR="0099367F" w:rsidRDefault="0099367F" w:rsidP="0099367F">
      <w:pPr>
        <w:pStyle w:val="Listenabsatz"/>
        <w:numPr>
          <w:ilvl w:val="1"/>
          <w:numId w:val="12"/>
        </w:numPr>
      </w:pPr>
      <w:r>
        <w:t>Formate, Zahlenformate</w:t>
      </w:r>
    </w:p>
    <w:p w:rsidR="0099367F" w:rsidRDefault="0099367F" w:rsidP="0099367F">
      <w:pPr>
        <w:pStyle w:val="Listenabsatz"/>
        <w:numPr>
          <w:ilvl w:val="1"/>
          <w:numId w:val="12"/>
        </w:numPr>
      </w:pPr>
      <w:r>
        <w:t>Zellbezüge ($ richtig setzen), automatisches Ausfüllen</w:t>
      </w:r>
    </w:p>
    <w:p w:rsidR="0099367F" w:rsidRDefault="0099367F" w:rsidP="0099367F">
      <w:pPr>
        <w:pStyle w:val="Listenabsatz"/>
        <w:numPr>
          <w:ilvl w:val="1"/>
          <w:numId w:val="12"/>
        </w:numPr>
      </w:pPr>
      <w:r>
        <w:t>Eingabe von Formeln und Funktionen</w:t>
      </w:r>
    </w:p>
    <w:p w:rsidR="0099367F" w:rsidRDefault="0099367F" w:rsidP="0099367F">
      <w:pPr>
        <w:pStyle w:val="Listenabsatz"/>
        <w:numPr>
          <w:ilvl w:val="0"/>
          <w:numId w:val="12"/>
        </w:numPr>
      </w:pPr>
      <w:r>
        <w:t>Sortieren mehrerer Spalten anhand einer Spalte</w:t>
      </w:r>
    </w:p>
    <w:p w:rsidR="0099367F" w:rsidRDefault="0099367F" w:rsidP="0099367F">
      <w:pPr>
        <w:pStyle w:val="Listenabsatz"/>
        <w:numPr>
          <w:ilvl w:val="0"/>
          <w:numId w:val="12"/>
        </w:numPr>
      </w:pPr>
      <w:r>
        <w:t xml:space="preserve">Die Formel, </w:t>
      </w:r>
      <w:proofErr w:type="gramStart"/>
      <w:r>
        <w:t>SVERWEIS(</w:t>
      </w:r>
      <w:proofErr w:type="gramEnd"/>
      <w:r>
        <w:t>), ZÄHLENWENN(), SUMMEWENN()</w:t>
      </w:r>
      <w:r w:rsidR="00594F72">
        <w:t>, ZÄHLENWENNS(), SUMMEWENNS(), SUMMENPRODUKT()</w:t>
      </w:r>
    </w:p>
    <w:p w:rsidR="00653CB5" w:rsidRDefault="00653CB5" w:rsidP="0099367F">
      <w:pPr>
        <w:pStyle w:val="Listenabsatz"/>
        <w:numPr>
          <w:ilvl w:val="0"/>
          <w:numId w:val="12"/>
        </w:numPr>
      </w:pPr>
      <w:r>
        <w:t>Prozentrechnung</w:t>
      </w:r>
    </w:p>
    <w:p w:rsidR="00104999" w:rsidRDefault="00104999" w:rsidP="00104999">
      <w:r>
        <w:t>Nur wenn Sie Bezüge richtig setzen, sind Sie in der Lage, Zellen automatisch auszufüllen. Wenn Sie alle Formeln manuell eingeben, brauchen Sie viel</w:t>
      </w:r>
      <w:r w:rsidR="00A70286">
        <w:t>,</w:t>
      </w:r>
      <w:r>
        <w:t xml:space="preserve"> viel Zeit. Und die Lösung wird </w:t>
      </w:r>
      <w:r w:rsidRPr="00104999">
        <w:rPr>
          <w:b/>
          <w:bCs/>
        </w:rPr>
        <w:t>nicht als korrekt anerkannt</w:t>
      </w:r>
      <w:r>
        <w:t>!</w:t>
      </w:r>
    </w:p>
    <w:p w:rsidR="00F35487" w:rsidRDefault="00F35487" w:rsidP="00F35487">
      <w:pPr>
        <w:pStyle w:val="berschrift1"/>
      </w:pPr>
      <w:r>
        <w:lastRenderedPageBreak/>
        <w:t>Aufgabe</w:t>
      </w:r>
    </w:p>
    <w:p w:rsidR="0099367F" w:rsidRDefault="00594F72" w:rsidP="0099367F">
      <w:pPr>
        <w:pStyle w:val="berschrift2"/>
      </w:pPr>
      <w:r>
        <w:t>Bestellungen</w:t>
      </w:r>
    </w:p>
    <w:p w:rsidR="006D4735" w:rsidRDefault="0099367F" w:rsidP="0099367F">
      <w:r>
        <w:t xml:space="preserve">Öffnen Sie das Arbeitsblatt "1) </w:t>
      </w:r>
      <w:r w:rsidR="00594F72">
        <w:t>Bestellungen</w:t>
      </w:r>
      <w:r>
        <w:t>". Das Arbeitsblatt sollte so ähnlich wie die folgende Abbildung aussehen.</w:t>
      </w:r>
    </w:p>
    <w:p w:rsidR="0099367F" w:rsidRDefault="00594F72" w:rsidP="0099367F">
      <w:r>
        <w:rPr>
          <w:noProof/>
        </w:rPr>
        <w:drawing>
          <wp:inline distT="0" distB="0" distL="0" distR="0">
            <wp:extent cx="6084570" cy="1402715"/>
            <wp:effectExtent l="0" t="0" r="0" b="0"/>
            <wp:docPr id="28166083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60831" name="Grafik 281660831"/>
                    <pic:cNvPicPr/>
                  </pic:nvPicPr>
                  <pic:blipFill>
                    <a:blip r:embed="rId8">
                      <a:extLst>
                        <a:ext uri="{28A0092B-C50C-407E-A947-70E740481C1C}">
                          <a14:useLocalDpi xmlns:a14="http://schemas.microsoft.com/office/drawing/2010/main" val="0"/>
                        </a:ext>
                      </a:extLst>
                    </a:blip>
                    <a:stretch>
                      <a:fillRect/>
                    </a:stretch>
                  </pic:blipFill>
                  <pic:spPr>
                    <a:xfrm>
                      <a:off x="0" y="0"/>
                      <a:ext cx="6084570" cy="1402715"/>
                    </a:xfrm>
                    <a:prstGeom prst="rect">
                      <a:avLst/>
                    </a:prstGeom>
                  </pic:spPr>
                </pic:pic>
              </a:graphicData>
            </a:graphic>
          </wp:inline>
        </w:drawing>
      </w:r>
    </w:p>
    <w:p w:rsidR="0099367F" w:rsidRDefault="0099367F" w:rsidP="0099367F">
      <w:r>
        <w:t xml:space="preserve">Aufgabe: </w:t>
      </w:r>
      <w:r w:rsidR="00594F72">
        <w:t>Führen</w:t>
      </w:r>
      <w:r w:rsidR="00653CB5">
        <w:t xml:space="preserve"> Sie die folgenden Schritte durch.</w:t>
      </w:r>
    </w:p>
    <w:p w:rsidR="00594F72" w:rsidRDefault="00594F72" w:rsidP="0099367F">
      <w:pPr>
        <w:pStyle w:val="Listenabsatz"/>
        <w:numPr>
          <w:ilvl w:val="0"/>
          <w:numId w:val="17"/>
        </w:numPr>
      </w:pPr>
      <w:r>
        <w:t>In der Zeile 1 stehen Überschriften. Passen Sie das Format so an, dass die Überschriften eine Größe von 16 haben und fett sind.</w:t>
      </w:r>
    </w:p>
    <w:p w:rsidR="0099367F" w:rsidRDefault="0099367F" w:rsidP="0099367F">
      <w:pPr>
        <w:pStyle w:val="Listenabsatz"/>
        <w:numPr>
          <w:ilvl w:val="0"/>
          <w:numId w:val="17"/>
        </w:numPr>
      </w:pPr>
      <w:r>
        <w:t xml:space="preserve">In der Spalte A stehen </w:t>
      </w:r>
      <w:r w:rsidR="00594F72">
        <w:t>Bestellnummern</w:t>
      </w:r>
      <w:r>
        <w:t>. Passen Sie das Zahlenformat so an, dass statt "1" in Zelle A2 "</w:t>
      </w:r>
      <w:r w:rsidR="00594F72">
        <w:t>Bes</w:t>
      </w:r>
      <w:r>
        <w:t>-001" angezeigt werden. (Wichtig: In der Zelle steht eine "1", nur durch das Zahlenformat wird daraus eben "</w:t>
      </w:r>
      <w:r w:rsidR="00594F72">
        <w:t>Bes-000</w:t>
      </w:r>
      <w:r>
        <w:t>". Wenn die Zelle angeklickt ist, dann sehen Sie in der Bearbeitunsleiste nur die "1".</w:t>
      </w:r>
    </w:p>
    <w:p w:rsidR="00594F72" w:rsidRDefault="00594F72" w:rsidP="0099367F">
      <w:pPr>
        <w:pStyle w:val="Listenabsatz"/>
        <w:numPr>
          <w:ilvl w:val="0"/>
          <w:numId w:val="17"/>
        </w:numPr>
      </w:pPr>
      <w:r>
        <w:t>Auf die gleiche Weise passen Sie das Format in Spalte B so an, dass dort "Prod-01" statt 1 steht. Das gleiche gilt für die Spalten G und J.</w:t>
      </w:r>
    </w:p>
    <w:p w:rsidR="008506C8" w:rsidRDefault="008506C8" w:rsidP="0099367F">
      <w:pPr>
        <w:pStyle w:val="Listenabsatz"/>
        <w:numPr>
          <w:ilvl w:val="0"/>
          <w:numId w:val="17"/>
        </w:numPr>
      </w:pPr>
      <w:r>
        <w:t xml:space="preserve">Weisen Sie </w:t>
      </w:r>
      <w:r w:rsidR="00594F72">
        <w:t>allen Zellen in denen Preise oder Umsätze stehen das Zahlenformat "Währung" oder "Buchhaltung" zu.</w:t>
      </w:r>
    </w:p>
    <w:p w:rsidR="00594F72" w:rsidRDefault="00594F72" w:rsidP="00594F72">
      <w:pPr>
        <w:pStyle w:val="Listenabsatz"/>
        <w:numPr>
          <w:ilvl w:val="0"/>
          <w:numId w:val="17"/>
        </w:numPr>
      </w:pPr>
      <w:r>
        <w:t xml:space="preserve">In </w:t>
      </w:r>
      <w:r>
        <w:t>den Zellen</w:t>
      </w:r>
      <w:r>
        <w:t xml:space="preserve"> </w:t>
      </w:r>
      <w:r>
        <w:t>B2:O2 bzw. in den Zellen O2:O4</w:t>
      </w:r>
      <w:r>
        <w:t xml:space="preserve"> verwenden Sie bitte das folgende Format:</w:t>
      </w:r>
    </w:p>
    <w:p w:rsidR="00594F72" w:rsidRDefault="00594F72" w:rsidP="00594F72">
      <w:pPr>
        <w:pStyle w:val="Listenabsatz"/>
        <w:numPr>
          <w:ilvl w:val="1"/>
          <w:numId w:val="17"/>
        </w:numPr>
      </w:pPr>
      <w:r>
        <w:t>Füllfarbe: FH-Mint (RGB 0, 177, 172)</w:t>
      </w:r>
    </w:p>
    <w:p w:rsidR="00594F72" w:rsidRDefault="00594F72" w:rsidP="00594F72">
      <w:pPr>
        <w:pStyle w:val="Listenabsatz"/>
        <w:numPr>
          <w:ilvl w:val="1"/>
          <w:numId w:val="17"/>
        </w:numPr>
      </w:pPr>
      <w:r>
        <w:t>Schriftfarbe: Weiß (RGB 255, 255, 255)</w:t>
      </w:r>
    </w:p>
    <w:p w:rsidR="00594F72" w:rsidRDefault="00594F72" w:rsidP="00594F72">
      <w:pPr>
        <w:pStyle w:val="Listenabsatz"/>
        <w:numPr>
          <w:ilvl w:val="1"/>
          <w:numId w:val="17"/>
        </w:numPr>
      </w:pPr>
      <w:r>
        <w:t>fett, zentriert</w:t>
      </w:r>
    </w:p>
    <w:p w:rsidR="00594F72" w:rsidRDefault="00CD7BCC" w:rsidP="0099367F">
      <w:pPr>
        <w:pStyle w:val="Listenabsatz"/>
        <w:numPr>
          <w:ilvl w:val="0"/>
          <w:numId w:val="17"/>
        </w:numPr>
      </w:pPr>
      <w:r>
        <w:t>Passen Sie ggfs. die Spaltenbreite an, dass die Werte sichtbar sind. Möglicherweise auch später, wenn Sie dort Formeln eingetragen haben.</w:t>
      </w:r>
    </w:p>
    <w:p w:rsidR="00CD7BCC" w:rsidRDefault="00CD7BCC" w:rsidP="0099367F">
      <w:pPr>
        <w:pStyle w:val="Listenabsatz"/>
        <w:numPr>
          <w:ilvl w:val="0"/>
          <w:numId w:val="17"/>
        </w:numPr>
      </w:pPr>
      <w:r>
        <w:t>In der Tabelle "Produkte" stehen die Preise für jedes Produkt. Nutzen Sie eine Formel, um den passenden Preis für das gegebene Produkt in Spalte C einzutragen.</w:t>
      </w:r>
    </w:p>
    <w:p w:rsidR="00CD7BCC" w:rsidRDefault="00CD7BCC" w:rsidP="0099367F">
      <w:pPr>
        <w:pStyle w:val="Listenabsatz"/>
        <w:numPr>
          <w:ilvl w:val="0"/>
          <w:numId w:val="17"/>
        </w:numPr>
      </w:pPr>
      <w:r>
        <w:t>Berechnen Sie in Spalte E den Umsatz pro Bestellung (Anzahl * Einzelpreis)</w:t>
      </w:r>
    </w:p>
    <w:p w:rsidR="00CD7BCC" w:rsidRDefault="00CD7BCC" w:rsidP="0099367F">
      <w:pPr>
        <w:pStyle w:val="Listenabsatz"/>
        <w:numPr>
          <w:ilvl w:val="0"/>
          <w:numId w:val="17"/>
        </w:numPr>
      </w:pPr>
      <w:r>
        <w:t>In der Tabelle "Übersicht" soll für jedes Produkt angegeben werden:</w:t>
      </w:r>
    </w:p>
    <w:p w:rsidR="00CD7BCC" w:rsidRDefault="00CD7BCC" w:rsidP="00CD7BCC">
      <w:pPr>
        <w:pStyle w:val="Listenabsatz"/>
        <w:numPr>
          <w:ilvl w:val="1"/>
          <w:numId w:val="17"/>
        </w:numPr>
      </w:pPr>
      <w:r>
        <w:t>Spalte K: In wievielen Bestellungen das Produkt bestellt wird</w:t>
      </w:r>
    </w:p>
    <w:p w:rsidR="00CD7BCC" w:rsidRDefault="00CD7BCC" w:rsidP="00CD7BCC">
      <w:pPr>
        <w:pStyle w:val="Listenabsatz"/>
        <w:numPr>
          <w:ilvl w:val="1"/>
          <w:numId w:val="17"/>
        </w:numPr>
      </w:pPr>
      <w:r>
        <w:lastRenderedPageBreak/>
        <w:t>Spalte L: Wieviele Einheiten vom Produkt insgesamt bestellt wurden</w:t>
      </w:r>
    </w:p>
    <w:p w:rsidR="00CD7BCC" w:rsidRDefault="00CD7BCC" w:rsidP="00CD7BCC">
      <w:pPr>
        <w:pStyle w:val="Listenabsatz"/>
        <w:numPr>
          <w:ilvl w:val="1"/>
          <w:numId w:val="17"/>
        </w:numPr>
      </w:pPr>
      <w:r>
        <w:t>Spalte M: Welcher Gesamtumsatz mit jedem Produkt gemacht wurde.</w:t>
      </w:r>
    </w:p>
    <w:p w:rsidR="00CD7BCC" w:rsidRDefault="00CD7BCC" w:rsidP="00CD7BCC">
      <w:pPr>
        <w:pStyle w:val="Listenabsatz"/>
        <w:numPr>
          <w:ilvl w:val="0"/>
          <w:numId w:val="17"/>
        </w:numPr>
      </w:pPr>
      <w:r>
        <w:t xml:space="preserve">Nutzen Sie dazu die Funktionen </w:t>
      </w:r>
      <w:proofErr w:type="gramStart"/>
      <w:r>
        <w:t>ZÄHLENWENN(</w:t>
      </w:r>
      <w:proofErr w:type="gramEnd"/>
      <w:r>
        <w:t>) und SUMMEWENN()</w:t>
      </w:r>
    </w:p>
    <w:p w:rsidR="00CD7BCC" w:rsidRDefault="00CD7BCC" w:rsidP="00CD7BCC">
      <w:pPr>
        <w:pStyle w:val="Listenabsatz"/>
        <w:numPr>
          <w:ilvl w:val="0"/>
          <w:numId w:val="17"/>
        </w:numPr>
      </w:pPr>
      <w:r>
        <w:t>In den Zellen P2:P4 berechnen Sie den gesamten Umsatz auf drei verschiedene Weisen:</w:t>
      </w:r>
    </w:p>
    <w:p w:rsidR="00CD7BCC" w:rsidRDefault="00CD7BCC" w:rsidP="00CD7BCC">
      <w:pPr>
        <w:pStyle w:val="Listenabsatz"/>
        <w:numPr>
          <w:ilvl w:val="1"/>
          <w:numId w:val="17"/>
        </w:numPr>
      </w:pPr>
      <w:r>
        <w:t>P2: Addieren Sie alle Umsätze aus Spalte E</w:t>
      </w:r>
    </w:p>
    <w:p w:rsidR="00CD7BCC" w:rsidRDefault="00CD7BCC" w:rsidP="00CD7BCC">
      <w:pPr>
        <w:pStyle w:val="Listenabsatz"/>
        <w:numPr>
          <w:ilvl w:val="1"/>
          <w:numId w:val="17"/>
        </w:numPr>
      </w:pPr>
      <w:r>
        <w:t>P3: Addieren Sie alle Umsätze aus Spalte M</w:t>
      </w:r>
    </w:p>
    <w:p w:rsidR="00CD7BCC" w:rsidRDefault="00CD7BCC" w:rsidP="00CD7BCC">
      <w:pPr>
        <w:pStyle w:val="Listenabsatz"/>
        <w:numPr>
          <w:ilvl w:val="1"/>
          <w:numId w:val="17"/>
        </w:numPr>
      </w:pPr>
      <w:r>
        <w:t xml:space="preserve">P4: Nutzen Sie die Funktion </w:t>
      </w:r>
      <w:proofErr w:type="gramStart"/>
      <w:r>
        <w:t>SUMMENPRODUKT(</w:t>
      </w:r>
      <w:proofErr w:type="gramEnd"/>
      <w:r>
        <w:t>) auf geeignete Weise.</w:t>
      </w:r>
    </w:p>
    <w:p w:rsidR="00CD7BCC" w:rsidRDefault="00CD7BCC" w:rsidP="00CD7BCC">
      <w:pPr>
        <w:pStyle w:val="Listenabsatz"/>
        <w:numPr>
          <w:ilvl w:val="0"/>
          <w:numId w:val="17"/>
        </w:numPr>
      </w:pPr>
      <w:r>
        <w:t>In allen drei Zellen sollte zum Schluss das gleiche Ergebnis stehen.</w:t>
      </w:r>
    </w:p>
    <w:p w:rsidR="006D4735" w:rsidRDefault="006D4735" w:rsidP="006D4735">
      <w:pPr>
        <w:pStyle w:val="berschrift2"/>
      </w:pPr>
      <w:r>
        <w:t>Klausur</w:t>
      </w:r>
    </w:p>
    <w:p w:rsidR="006D4735" w:rsidRDefault="006D4735" w:rsidP="006D4735">
      <w:r>
        <w:t xml:space="preserve">Öffnen Sie das Arbeitsblatt "2) </w:t>
      </w:r>
      <w:r w:rsidR="00CD7BCC">
        <w:t>Verkäufe</w:t>
      </w:r>
      <w:r>
        <w:t>". (siehe folgende Abbildung). Weiter rechts im Arbeitsblatt sehen Sie für verschiedene Studierende Teilnoten aus zwei Klausurteilen bzw. dem Praktikum. In allen drei Tabellen sind die gleichen Studierenden gegeben. Wichtig: Alle Formeln in den Spalten B:H bzw. J und L müssen automatisch ausfüllbar sein!</w:t>
      </w:r>
    </w:p>
    <w:p w:rsidR="006D4735" w:rsidRDefault="00CD7BCC" w:rsidP="006D4735">
      <w:r>
        <w:rPr>
          <w:noProof/>
        </w:rPr>
        <w:drawing>
          <wp:inline distT="0" distB="0" distL="0" distR="0">
            <wp:extent cx="6084570" cy="937895"/>
            <wp:effectExtent l="0" t="0" r="0" b="1905"/>
            <wp:docPr id="474487657"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87657" name="Grafik 474487657"/>
                    <pic:cNvPicPr/>
                  </pic:nvPicPr>
                  <pic:blipFill>
                    <a:blip r:embed="rId9">
                      <a:extLst>
                        <a:ext uri="{28A0092B-C50C-407E-A947-70E740481C1C}">
                          <a14:useLocalDpi xmlns:a14="http://schemas.microsoft.com/office/drawing/2010/main" val="0"/>
                        </a:ext>
                      </a:extLst>
                    </a:blip>
                    <a:stretch>
                      <a:fillRect/>
                    </a:stretch>
                  </pic:blipFill>
                  <pic:spPr>
                    <a:xfrm>
                      <a:off x="0" y="0"/>
                      <a:ext cx="6084570" cy="937895"/>
                    </a:xfrm>
                    <a:prstGeom prst="rect">
                      <a:avLst/>
                    </a:prstGeom>
                  </pic:spPr>
                </pic:pic>
              </a:graphicData>
            </a:graphic>
          </wp:inline>
        </w:drawing>
      </w:r>
    </w:p>
    <w:p w:rsidR="006D4735" w:rsidRDefault="006D4735" w:rsidP="006D4735">
      <w:r>
        <w:t>Ihre Aufgabe:</w:t>
      </w:r>
    </w:p>
    <w:p w:rsidR="00CD7BCC" w:rsidRDefault="00CD7BCC" w:rsidP="00CD7BCC">
      <w:pPr>
        <w:pStyle w:val="Listenabsatz"/>
        <w:numPr>
          <w:ilvl w:val="0"/>
          <w:numId w:val="18"/>
        </w:numPr>
      </w:pPr>
      <w:r>
        <w:t>In der Zeile 1 stehen Überschriften. Passen Sie das Format so an, dass die Überschriften eine Größe von 16 haben und fett sind.</w:t>
      </w:r>
    </w:p>
    <w:p w:rsidR="00CD7BCC" w:rsidRDefault="00CD7BCC" w:rsidP="00CD7BCC">
      <w:pPr>
        <w:pStyle w:val="Listenabsatz"/>
        <w:numPr>
          <w:ilvl w:val="0"/>
          <w:numId w:val="18"/>
        </w:numPr>
      </w:pPr>
      <w:r>
        <w:t>In den Zellen B</w:t>
      </w:r>
      <w:proofErr w:type="gramStart"/>
      <w:r>
        <w:t>2:</w:t>
      </w:r>
      <w:r>
        <w:t>U</w:t>
      </w:r>
      <w:r>
        <w:t>2</w:t>
      </w:r>
      <w:proofErr w:type="gramEnd"/>
      <w:r>
        <w:t xml:space="preserve"> bzw. in den Zellen </w:t>
      </w:r>
      <w:r>
        <w:t>W</w:t>
      </w:r>
      <w:r>
        <w:t>2:</w:t>
      </w:r>
      <w:r>
        <w:t>AA2</w:t>
      </w:r>
      <w:r>
        <w:t xml:space="preserve"> verwenden Sie bitte das folgende Format:</w:t>
      </w:r>
    </w:p>
    <w:p w:rsidR="00CD7BCC" w:rsidRDefault="00CD7BCC" w:rsidP="00CD7BCC">
      <w:pPr>
        <w:pStyle w:val="Listenabsatz"/>
        <w:numPr>
          <w:ilvl w:val="1"/>
          <w:numId w:val="18"/>
        </w:numPr>
      </w:pPr>
      <w:r>
        <w:t>Füllfarbe: FH-Mint (RGB 0, 177, 172)</w:t>
      </w:r>
    </w:p>
    <w:p w:rsidR="00CD7BCC" w:rsidRDefault="00CD7BCC" w:rsidP="00CD7BCC">
      <w:pPr>
        <w:pStyle w:val="Listenabsatz"/>
        <w:numPr>
          <w:ilvl w:val="1"/>
          <w:numId w:val="18"/>
        </w:numPr>
      </w:pPr>
      <w:r>
        <w:t>Schriftfarbe: Weiß (RGB 255, 255, 255)</w:t>
      </w:r>
    </w:p>
    <w:p w:rsidR="00CD7BCC" w:rsidRDefault="00CD7BCC" w:rsidP="00CD7BCC">
      <w:pPr>
        <w:pStyle w:val="Listenabsatz"/>
        <w:numPr>
          <w:ilvl w:val="1"/>
          <w:numId w:val="18"/>
        </w:numPr>
      </w:pPr>
      <w:r>
        <w:t>fett, zentriert</w:t>
      </w:r>
    </w:p>
    <w:p w:rsidR="003F14AB" w:rsidRDefault="00B02C3C" w:rsidP="003F14AB">
      <w:pPr>
        <w:pStyle w:val="Listenabsatz"/>
        <w:numPr>
          <w:ilvl w:val="0"/>
          <w:numId w:val="18"/>
        </w:numPr>
      </w:pPr>
      <w:r>
        <w:t>In der Spalte A passen Sie das Zahlenformat so an, dass dort "Ver-0001" o.ä. steht.</w:t>
      </w:r>
    </w:p>
    <w:p w:rsidR="00B02C3C" w:rsidRDefault="00B02C3C" w:rsidP="003F14AB">
      <w:pPr>
        <w:pStyle w:val="Listenabsatz"/>
        <w:numPr>
          <w:ilvl w:val="0"/>
          <w:numId w:val="18"/>
        </w:numPr>
      </w:pPr>
      <w:r>
        <w:t xml:space="preserve">In der Spalte B </w:t>
      </w:r>
      <w:r>
        <w:rPr>
          <w:b/>
          <w:bCs/>
        </w:rPr>
        <w:t xml:space="preserve">und </w:t>
      </w:r>
      <w:r>
        <w:t>in der Zelle V2 passen Sie das Format so an, dass dort "M-000" o.ä. steht.</w:t>
      </w:r>
    </w:p>
    <w:p w:rsidR="00B02C3C" w:rsidRDefault="00B02C3C" w:rsidP="003F14AB">
      <w:pPr>
        <w:pStyle w:val="Listenabsatz"/>
        <w:numPr>
          <w:ilvl w:val="0"/>
          <w:numId w:val="18"/>
        </w:numPr>
      </w:pPr>
      <w:r>
        <w:t>Passen Sie überall wo Umsätze oder Preise stehen, das Zahlenformat auf "Buchhaltung" oder "Währung" an.</w:t>
      </w:r>
    </w:p>
    <w:p w:rsidR="00B02C3C" w:rsidRDefault="00B02C3C" w:rsidP="003F14AB">
      <w:pPr>
        <w:pStyle w:val="Listenabsatz"/>
        <w:numPr>
          <w:ilvl w:val="0"/>
          <w:numId w:val="18"/>
        </w:numPr>
      </w:pPr>
      <w:r>
        <w:t>Berechnen Sie in der Spalte G den Umsatz pro Verkauf (Preis * Anzahl)</w:t>
      </w:r>
    </w:p>
    <w:p w:rsidR="00B02C3C" w:rsidRDefault="00B02C3C" w:rsidP="003F14AB">
      <w:pPr>
        <w:pStyle w:val="Listenabsatz"/>
        <w:numPr>
          <w:ilvl w:val="0"/>
          <w:numId w:val="18"/>
        </w:numPr>
      </w:pPr>
      <w:r>
        <w:t>Tragen Sie eine Mitarbeiternummer in die Zelle V2 ein.</w:t>
      </w:r>
    </w:p>
    <w:p w:rsidR="00B02C3C" w:rsidRDefault="00B02C3C" w:rsidP="003F14AB">
      <w:pPr>
        <w:pStyle w:val="Listenabsatz"/>
        <w:numPr>
          <w:ilvl w:val="0"/>
          <w:numId w:val="18"/>
        </w:numPr>
      </w:pPr>
      <w:r>
        <w:lastRenderedPageBreak/>
        <w:t xml:space="preserve">In den drei Tabellen "Verkäufe pro Produkt und Verkaufsgebiet", "Umsatz pro Produkt und Verkaufsgebiet" sowie "Umsatz pro Produkt und Verkaufsgebiet und Mitarbeiter" nutzen Sie die Formeln </w:t>
      </w:r>
      <w:proofErr w:type="gramStart"/>
      <w:r>
        <w:t>SUMMEWENNS(</w:t>
      </w:r>
      <w:proofErr w:type="gramEnd"/>
      <w:r>
        <w:t>) bzw. ZÄHLENWENNS() um die gewünschten Werte zu ermitteln. Passen Sie die Zelle V2 an, und kontrollieren Sie, ob sich die Werte in der dritten Tabelle ändern.</w:t>
      </w:r>
    </w:p>
    <w:p w:rsidR="00B02C3C" w:rsidRDefault="00B02C3C" w:rsidP="003F14AB">
      <w:pPr>
        <w:pStyle w:val="Listenabsatz"/>
        <w:numPr>
          <w:ilvl w:val="0"/>
          <w:numId w:val="18"/>
        </w:numPr>
      </w:pPr>
      <w:r>
        <w:t>Achten Sie bei der Abgabe darauf, dass in Zelle V2 ein sinnvoller Wert steht. Sonst führt die Korrektur zu 0 Punkten.</w:t>
      </w:r>
    </w:p>
    <w:p w:rsidR="00A85FC6" w:rsidRDefault="00A85FC6" w:rsidP="00AA5DAA">
      <w:pPr>
        <w:pStyle w:val="berschrift1"/>
        <w:rPr>
          <w:noProof/>
        </w:rPr>
      </w:pPr>
      <w:r>
        <w:rPr>
          <w:noProof/>
        </w:rPr>
        <w:t>Abgabe</w:t>
      </w:r>
    </w:p>
    <w:p w:rsidR="00B35742" w:rsidRPr="000D31B4" w:rsidRDefault="00A85FC6" w:rsidP="00B35742">
      <w:pPr>
        <w:rPr>
          <w:b/>
          <w:bCs/>
          <w:lang w:val="zu-ZA"/>
        </w:rPr>
      </w:pPr>
      <w:r>
        <w:rPr>
          <w:lang w:val="zu-ZA"/>
        </w:rPr>
        <w:t xml:space="preserve">Laden Sie die Lösungsdatei auf Ilias im Abgabenordner hoch. </w:t>
      </w:r>
      <w:r w:rsidR="00B35742">
        <w:rPr>
          <w:lang w:val="zu-ZA"/>
        </w:rPr>
        <w:t>Verändern Sie auf keinen Fall den Namen der Datei.</w:t>
      </w:r>
      <w:r w:rsidR="000D31B4">
        <w:rPr>
          <w:lang w:val="zu-ZA"/>
        </w:rPr>
        <w:t xml:space="preserve"> Späteste Abgabe: </w:t>
      </w:r>
      <w:r w:rsidR="000D31B4">
        <w:rPr>
          <w:b/>
          <w:bCs/>
          <w:lang w:val="zu-ZA"/>
        </w:rPr>
        <w:t xml:space="preserve">So, </w:t>
      </w:r>
      <w:r w:rsidR="00B02C3C">
        <w:rPr>
          <w:b/>
          <w:bCs/>
          <w:lang w:val="zu-ZA"/>
        </w:rPr>
        <w:t>27</w:t>
      </w:r>
      <w:r w:rsidR="0099367F">
        <w:rPr>
          <w:b/>
          <w:bCs/>
          <w:lang w:val="zu-ZA"/>
        </w:rPr>
        <w:t>.</w:t>
      </w:r>
      <w:r w:rsidR="000D31B4">
        <w:rPr>
          <w:b/>
          <w:bCs/>
          <w:lang w:val="zu-ZA"/>
        </w:rPr>
        <w:t>Okt, 23.55h</w:t>
      </w:r>
    </w:p>
    <w:sectPr w:rsidR="00B35742" w:rsidRPr="000D31B4" w:rsidSect="00B35742">
      <w:headerReference w:type="default" r:id="rId10"/>
      <w:headerReference w:type="first" r:id="rId11"/>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B7012" w:rsidRDefault="008B7012">
      <w:r>
        <w:separator/>
      </w:r>
    </w:p>
  </w:endnote>
  <w:endnote w:type="continuationSeparator" w:id="0">
    <w:p w:rsidR="008B7012" w:rsidRDefault="008B7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B7012" w:rsidRDefault="008B7012">
      <w:r>
        <w:separator/>
      </w:r>
    </w:p>
  </w:footnote>
  <w:footnote w:type="continuationSeparator" w:id="0">
    <w:p w:rsidR="008B7012" w:rsidRDefault="008B7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Kopfzeile"/>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Kopfzeile"/>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Kopfzeile"/>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572B7"/>
    <w:multiLevelType w:val="hybridMultilevel"/>
    <w:tmpl w:val="4B6AB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553BB0"/>
    <w:multiLevelType w:val="hybridMultilevel"/>
    <w:tmpl w:val="31C48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4"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1">
    <w:nsid w:val="69483C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13"/>
  </w:num>
  <w:num w:numId="2" w16cid:durableId="1324972883">
    <w:abstractNumId w:val="9"/>
  </w:num>
  <w:num w:numId="3" w16cid:durableId="1359042738">
    <w:abstractNumId w:val="8"/>
  </w:num>
  <w:num w:numId="4" w16cid:durableId="1649900774">
    <w:abstractNumId w:val="16"/>
  </w:num>
  <w:num w:numId="5" w16cid:durableId="1536891931">
    <w:abstractNumId w:val="5"/>
  </w:num>
  <w:num w:numId="6" w16cid:durableId="996497203">
    <w:abstractNumId w:val="0"/>
  </w:num>
  <w:num w:numId="7" w16cid:durableId="29034995">
    <w:abstractNumId w:val="14"/>
  </w:num>
  <w:num w:numId="8" w16cid:durableId="1396931589">
    <w:abstractNumId w:val="6"/>
  </w:num>
  <w:num w:numId="9" w16cid:durableId="139854037">
    <w:abstractNumId w:val="2"/>
  </w:num>
  <w:num w:numId="10" w16cid:durableId="669328237">
    <w:abstractNumId w:val="12"/>
  </w:num>
  <w:num w:numId="11" w16cid:durableId="103236449">
    <w:abstractNumId w:val="3"/>
  </w:num>
  <w:num w:numId="12" w16cid:durableId="648751557">
    <w:abstractNumId w:val="7"/>
  </w:num>
  <w:num w:numId="13" w16cid:durableId="47994409">
    <w:abstractNumId w:val="10"/>
  </w:num>
  <w:num w:numId="14" w16cid:durableId="1785465096">
    <w:abstractNumId w:val="4"/>
  </w:num>
  <w:num w:numId="15" w16cid:durableId="176315950">
    <w:abstractNumId w:val="15"/>
  </w:num>
  <w:num w:numId="16" w16cid:durableId="608902529">
    <w:abstractNumId w:val="1"/>
  </w:num>
  <w:num w:numId="17" w16cid:durableId="112679877">
    <w:abstractNumId w:val="17"/>
  </w:num>
  <w:num w:numId="18" w16cid:durableId="135726648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1DA8"/>
    <w:rsid w:val="00077046"/>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438C"/>
    <w:rsid w:val="00120F10"/>
    <w:rsid w:val="00123ED9"/>
    <w:rsid w:val="00130B99"/>
    <w:rsid w:val="00134D20"/>
    <w:rsid w:val="00137B95"/>
    <w:rsid w:val="00144246"/>
    <w:rsid w:val="0014562F"/>
    <w:rsid w:val="00151A27"/>
    <w:rsid w:val="00157F5F"/>
    <w:rsid w:val="00161B21"/>
    <w:rsid w:val="00166CCF"/>
    <w:rsid w:val="00166E83"/>
    <w:rsid w:val="00175B5F"/>
    <w:rsid w:val="00194969"/>
    <w:rsid w:val="001A1FC2"/>
    <w:rsid w:val="001A45B2"/>
    <w:rsid w:val="001A47F9"/>
    <w:rsid w:val="001B2BA6"/>
    <w:rsid w:val="001C0A70"/>
    <w:rsid w:val="001C3047"/>
    <w:rsid w:val="001C595B"/>
    <w:rsid w:val="001E443D"/>
    <w:rsid w:val="001F5D9A"/>
    <w:rsid w:val="00202A7F"/>
    <w:rsid w:val="00203C5D"/>
    <w:rsid w:val="002129F9"/>
    <w:rsid w:val="00212BEA"/>
    <w:rsid w:val="00213A4D"/>
    <w:rsid w:val="0022291F"/>
    <w:rsid w:val="00227FB3"/>
    <w:rsid w:val="00236930"/>
    <w:rsid w:val="0025423A"/>
    <w:rsid w:val="00256EB2"/>
    <w:rsid w:val="002628ED"/>
    <w:rsid w:val="00267203"/>
    <w:rsid w:val="00272CF8"/>
    <w:rsid w:val="00287AB7"/>
    <w:rsid w:val="00295CCD"/>
    <w:rsid w:val="00296E70"/>
    <w:rsid w:val="002A4B6B"/>
    <w:rsid w:val="002B0FF7"/>
    <w:rsid w:val="002B3C36"/>
    <w:rsid w:val="002B4DD1"/>
    <w:rsid w:val="002B5A4B"/>
    <w:rsid w:val="002C1746"/>
    <w:rsid w:val="002D2250"/>
    <w:rsid w:val="00303B0F"/>
    <w:rsid w:val="00307E9D"/>
    <w:rsid w:val="003138A4"/>
    <w:rsid w:val="00330201"/>
    <w:rsid w:val="00341ED3"/>
    <w:rsid w:val="00343819"/>
    <w:rsid w:val="003566EF"/>
    <w:rsid w:val="003572D7"/>
    <w:rsid w:val="00362AFA"/>
    <w:rsid w:val="00364C83"/>
    <w:rsid w:val="00366A30"/>
    <w:rsid w:val="00371DF9"/>
    <w:rsid w:val="00374B8A"/>
    <w:rsid w:val="0038661C"/>
    <w:rsid w:val="003A6477"/>
    <w:rsid w:val="003B06D8"/>
    <w:rsid w:val="003B7BC6"/>
    <w:rsid w:val="003D27AF"/>
    <w:rsid w:val="003E0712"/>
    <w:rsid w:val="003E2646"/>
    <w:rsid w:val="003E2DF4"/>
    <w:rsid w:val="003E740C"/>
    <w:rsid w:val="003F14AB"/>
    <w:rsid w:val="003F4C70"/>
    <w:rsid w:val="00403364"/>
    <w:rsid w:val="00403E8F"/>
    <w:rsid w:val="00421C17"/>
    <w:rsid w:val="00424D58"/>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3216"/>
    <w:rsid w:val="00495147"/>
    <w:rsid w:val="004B79FF"/>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2162"/>
    <w:rsid w:val="005334AB"/>
    <w:rsid w:val="0053457C"/>
    <w:rsid w:val="00534581"/>
    <w:rsid w:val="0054707C"/>
    <w:rsid w:val="0055482B"/>
    <w:rsid w:val="00557B81"/>
    <w:rsid w:val="005632FC"/>
    <w:rsid w:val="00573959"/>
    <w:rsid w:val="00586C3E"/>
    <w:rsid w:val="00586D3C"/>
    <w:rsid w:val="00594F72"/>
    <w:rsid w:val="00597DC4"/>
    <w:rsid w:val="00597FF7"/>
    <w:rsid w:val="005A601C"/>
    <w:rsid w:val="005A6B03"/>
    <w:rsid w:val="005B21B8"/>
    <w:rsid w:val="005B25A4"/>
    <w:rsid w:val="005C2AF0"/>
    <w:rsid w:val="005D43FD"/>
    <w:rsid w:val="005F1F9B"/>
    <w:rsid w:val="006264EF"/>
    <w:rsid w:val="00644743"/>
    <w:rsid w:val="00645C3E"/>
    <w:rsid w:val="00653CB5"/>
    <w:rsid w:val="00655008"/>
    <w:rsid w:val="00665AE1"/>
    <w:rsid w:val="006B0E9F"/>
    <w:rsid w:val="006B3FD8"/>
    <w:rsid w:val="006D29C5"/>
    <w:rsid w:val="006D4735"/>
    <w:rsid w:val="006F0D02"/>
    <w:rsid w:val="006F3045"/>
    <w:rsid w:val="006F7FAA"/>
    <w:rsid w:val="00706F6A"/>
    <w:rsid w:val="00711BA8"/>
    <w:rsid w:val="0072563A"/>
    <w:rsid w:val="0074639F"/>
    <w:rsid w:val="00754496"/>
    <w:rsid w:val="007569E4"/>
    <w:rsid w:val="00761BDF"/>
    <w:rsid w:val="0076449F"/>
    <w:rsid w:val="007672AC"/>
    <w:rsid w:val="007A4108"/>
    <w:rsid w:val="007B0293"/>
    <w:rsid w:val="007C6336"/>
    <w:rsid w:val="007D2FD4"/>
    <w:rsid w:val="007D4BC7"/>
    <w:rsid w:val="007E4AB1"/>
    <w:rsid w:val="008159FF"/>
    <w:rsid w:val="00826315"/>
    <w:rsid w:val="00842F6A"/>
    <w:rsid w:val="008506C8"/>
    <w:rsid w:val="0085198D"/>
    <w:rsid w:val="008730C2"/>
    <w:rsid w:val="00877C09"/>
    <w:rsid w:val="008813FE"/>
    <w:rsid w:val="0088790D"/>
    <w:rsid w:val="00895840"/>
    <w:rsid w:val="008A1A75"/>
    <w:rsid w:val="008B236C"/>
    <w:rsid w:val="008B7012"/>
    <w:rsid w:val="008C07F3"/>
    <w:rsid w:val="008C4436"/>
    <w:rsid w:val="008D342F"/>
    <w:rsid w:val="008D4596"/>
    <w:rsid w:val="008E54A2"/>
    <w:rsid w:val="008E6EA9"/>
    <w:rsid w:val="008F0732"/>
    <w:rsid w:val="008F1EAC"/>
    <w:rsid w:val="008F53B4"/>
    <w:rsid w:val="00907208"/>
    <w:rsid w:val="0092527A"/>
    <w:rsid w:val="009511E4"/>
    <w:rsid w:val="0095133B"/>
    <w:rsid w:val="0096142D"/>
    <w:rsid w:val="00963C46"/>
    <w:rsid w:val="0096543C"/>
    <w:rsid w:val="0096665E"/>
    <w:rsid w:val="00971BB5"/>
    <w:rsid w:val="00971F32"/>
    <w:rsid w:val="009743DB"/>
    <w:rsid w:val="00981C51"/>
    <w:rsid w:val="0098589D"/>
    <w:rsid w:val="0098751F"/>
    <w:rsid w:val="0099367F"/>
    <w:rsid w:val="00994029"/>
    <w:rsid w:val="009A0F45"/>
    <w:rsid w:val="009B3CF4"/>
    <w:rsid w:val="009C1D96"/>
    <w:rsid w:val="009C4098"/>
    <w:rsid w:val="009C4C48"/>
    <w:rsid w:val="009C4E40"/>
    <w:rsid w:val="009C7602"/>
    <w:rsid w:val="009D1409"/>
    <w:rsid w:val="009D6C86"/>
    <w:rsid w:val="009E1171"/>
    <w:rsid w:val="009E7246"/>
    <w:rsid w:val="00A00313"/>
    <w:rsid w:val="00A02B92"/>
    <w:rsid w:val="00A061DD"/>
    <w:rsid w:val="00A11294"/>
    <w:rsid w:val="00A24827"/>
    <w:rsid w:val="00A40A4C"/>
    <w:rsid w:val="00A41560"/>
    <w:rsid w:val="00A41C82"/>
    <w:rsid w:val="00A437AE"/>
    <w:rsid w:val="00A47DFC"/>
    <w:rsid w:val="00A63D2E"/>
    <w:rsid w:val="00A641D1"/>
    <w:rsid w:val="00A67110"/>
    <w:rsid w:val="00A70286"/>
    <w:rsid w:val="00A71455"/>
    <w:rsid w:val="00A83631"/>
    <w:rsid w:val="00A85FC6"/>
    <w:rsid w:val="00A87D89"/>
    <w:rsid w:val="00AA5212"/>
    <w:rsid w:val="00AA5DAA"/>
    <w:rsid w:val="00AC0ECF"/>
    <w:rsid w:val="00AD539A"/>
    <w:rsid w:val="00AF5C86"/>
    <w:rsid w:val="00B01FC8"/>
    <w:rsid w:val="00B02C3C"/>
    <w:rsid w:val="00B07144"/>
    <w:rsid w:val="00B14A01"/>
    <w:rsid w:val="00B2625A"/>
    <w:rsid w:val="00B35742"/>
    <w:rsid w:val="00B37C4E"/>
    <w:rsid w:val="00B41315"/>
    <w:rsid w:val="00B51167"/>
    <w:rsid w:val="00B56F86"/>
    <w:rsid w:val="00B57E7A"/>
    <w:rsid w:val="00B86566"/>
    <w:rsid w:val="00B96EEB"/>
    <w:rsid w:val="00B96F72"/>
    <w:rsid w:val="00BA6802"/>
    <w:rsid w:val="00BC7B03"/>
    <w:rsid w:val="00BE5FD0"/>
    <w:rsid w:val="00BF1C55"/>
    <w:rsid w:val="00C035FE"/>
    <w:rsid w:val="00C1133C"/>
    <w:rsid w:val="00C15C0D"/>
    <w:rsid w:val="00C26EC1"/>
    <w:rsid w:val="00C36D55"/>
    <w:rsid w:val="00C3728A"/>
    <w:rsid w:val="00C43212"/>
    <w:rsid w:val="00C51BE2"/>
    <w:rsid w:val="00C5609E"/>
    <w:rsid w:val="00C56241"/>
    <w:rsid w:val="00C60509"/>
    <w:rsid w:val="00C655C6"/>
    <w:rsid w:val="00C718FF"/>
    <w:rsid w:val="00C87A35"/>
    <w:rsid w:val="00C930F1"/>
    <w:rsid w:val="00C9405E"/>
    <w:rsid w:val="00C962A9"/>
    <w:rsid w:val="00CA3DB5"/>
    <w:rsid w:val="00CC2BED"/>
    <w:rsid w:val="00CC7E1F"/>
    <w:rsid w:val="00CD7BCC"/>
    <w:rsid w:val="00CE2C6B"/>
    <w:rsid w:val="00CE33CB"/>
    <w:rsid w:val="00CE770B"/>
    <w:rsid w:val="00CF1BA4"/>
    <w:rsid w:val="00CF776F"/>
    <w:rsid w:val="00D05502"/>
    <w:rsid w:val="00D27918"/>
    <w:rsid w:val="00D33886"/>
    <w:rsid w:val="00D401C4"/>
    <w:rsid w:val="00D46339"/>
    <w:rsid w:val="00D50C27"/>
    <w:rsid w:val="00D54DE5"/>
    <w:rsid w:val="00D81188"/>
    <w:rsid w:val="00D8537B"/>
    <w:rsid w:val="00D96B13"/>
    <w:rsid w:val="00DB3A66"/>
    <w:rsid w:val="00DD2B8B"/>
    <w:rsid w:val="00DD2C41"/>
    <w:rsid w:val="00DD3410"/>
    <w:rsid w:val="00DF01E0"/>
    <w:rsid w:val="00DF3D5D"/>
    <w:rsid w:val="00DF3F4F"/>
    <w:rsid w:val="00DF6DD0"/>
    <w:rsid w:val="00E01024"/>
    <w:rsid w:val="00E21513"/>
    <w:rsid w:val="00E37FCB"/>
    <w:rsid w:val="00E467F6"/>
    <w:rsid w:val="00E550D4"/>
    <w:rsid w:val="00E70DF9"/>
    <w:rsid w:val="00E75A29"/>
    <w:rsid w:val="00EB04BE"/>
    <w:rsid w:val="00EB274D"/>
    <w:rsid w:val="00EF33C5"/>
    <w:rsid w:val="00EF5B87"/>
    <w:rsid w:val="00F0370E"/>
    <w:rsid w:val="00F06F75"/>
    <w:rsid w:val="00F17EEC"/>
    <w:rsid w:val="00F23F9B"/>
    <w:rsid w:val="00F26CAF"/>
    <w:rsid w:val="00F35487"/>
    <w:rsid w:val="00F501C6"/>
    <w:rsid w:val="00F72F49"/>
    <w:rsid w:val="00FA0FB0"/>
    <w:rsid w:val="00FA701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5B132C"/>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6480"/>
    <w:pPr>
      <w:spacing w:after="120" w:line="360" w:lineRule="auto"/>
    </w:pPr>
    <w:rPr>
      <w:sz w:val="24"/>
      <w:szCs w:val="24"/>
    </w:rPr>
  </w:style>
  <w:style w:type="paragraph" w:styleId="berschrift1">
    <w:name w:val="heading 1"/>
    <w:basedOn w:val="Standard"/>
    <w:next w:val="Standard"/>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berschrift2">
    <w:name w:val="heading 2"/>
    <w:basedOn w:val="Standard"/>
    <w:next w:val="Standard"/>
    <w:qFormat/>
    <w:rsid w:val="00FE5335"/>
    <w:pPr>
      <w:keepNext/>
      <w:numPr>
        <w:ilvl w:val="1"/>
        <w:numId w:val="4"/>
      </w:numPr>
      <w:spacing w:before="240" w:after="60"/>
      <w:outlineLvl w:val="1"/>
    </w:pPr>
    <w:rPr>
      <w:rFonts w:ascii="Arial" w:hAnsi="Arial" w:cs="Arial"/>
      <w:bCs/>
      <w:iCs/>
      <w:sz w:val="28"/>
      <w:szCs w:val="28"/>
    </w:rPr>
  </w:style>
  <w:style w:type="paragraph" w:styleId="berschrift3">
    <w:name w:val="heading 3"/>
    <w:basedOn w:val="Standard"/>
    <w:next w:val="Standard"/>
    <w:qFormat/>
    <w:rsid w:val="009743DB"/>
    <w:pPr>
      <w:keepNext/>
      <w:numPr>
        <w:ilvl w:val="2"/>
        <w:numId w:val="4"/>
      </w:numPr>
      <w:outlineLvl w:val="2"/>
    </w:pPr>
    <w:rPr>
      <w:b/>
      <w:bCs/>
    </w:rPr>
  </w:style>
  <w:style w:type="paragraph" w:styleId="berschrift4">
    <w:name w:val="heading 4"/>
    <w:basedOn w:val="Standard"/>
    <w:next w:val="Standard"/>
    <w:qFormat/>
    <w:rsid w:val="009743DB"/>
    <w:pPr>
      <w:keepNext/>
      <w:numPr>
        <w:ilvl w:val="3"/>
        <w:numId w:val="4"/>
      </w:numPr>
      <w:outlineLvl w:val="3"/>
    </w:pPr>
    <w:rPr>
      <w:b/>
      <w:bCs/>
      <w:u w:val="single"/>
    </w:rPr>
  </w:style>
  <w:style w:type="paragraph" w:styleId="berschrift5">
    <w:name w:val="heading 5"/>
    <w:basedOn w:val="Standard"/>
    <w:next w:val="Standard"/>
    <w:qFormat/>
    <w:rsid w:val="009743DB"/>
    <w:pPr>
      <w:keepNext/>
      <w:numPr>
        <w:ilvl w:val="4"/>
        <w:numId w:val="4"/>
      </w:numPr>
      <w:outlineLvl w:val="4"/>
    </w:pPr>
    <w:rPr>
      <w:b/>
      <w:bCs/>
      <w:sz w:val="20"/>
      <w:u w:val="single"/>
    </w:rPr>
  </w:style>
  <w:style w:type="paragraph" w:styleId="berschrift6">
    <w:name w:val="heading 6"/>
    <w:basedOn w:val="Standard"/>
    <w:next w:val="Standard"/>
    <w:link w:val="berschrift6Zchn"/>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9743DB"/>
    <w:pPr>
      <w:ind w:left="360"/>
    </w:pPr>
  </w:style>
  <w:style w:type="paragraph" w:styleId="Sprechblasentext">
    <w:name w:val="Balloon Text"/>
    <w:basedOn w:val="Standard"/>
    <w:link w:val="SprechblasentextZchn"/>
    <w:rsid w:val="00041E4F"/>
    <w:pPr>
      <w:spacing w:after="0"/>
    </w:pPr>
    <w:rPr>
      <w:rFonts w:ascii="Tahoma" w:hAnsi="Tahoma" w:cs="Tahoma"/>
      <w:sz w:val="16"/>
      <w:szCs w:val="16"/>
    </w:rPr>
  </w:style>
  <w:style w:type="paragraph" w:customStyle="1" w:styleId="Dokument-Titel">
    <w:name w:val="Dokument-Titel"/>
    <w:basedOn w:val="berschrift1"/>
    <w:rsid w:val="009743DB"/>
    <w:pPr>
      <w:numPr>
        <w:numId w:val="0"/>
      </w:numPr>
      <w:spacing w:after="480"/>
      <w:jc w:val="center"/>
    </w:pPr>
    <w:rPr>
      <w:sz w:val="40"/>
    </w:rPr>
  </w:style>
  <w:style w:type="character" w:styleId="Hyperlink">
    <w:name w:val="Hyperlink"/>
    <w:basedOn w:val="Absatz-Standardschriftart"/>
    <w:rsid w:val="009743DB"/>
    <w:rPr>
      <w:color w:val="0000FF"/>
      <w:u w:val="single"/>
    </w:rPr>
  </w:style>
  <w:style w:type="paragraph" w:customStyle="1" w:styleId="Liste-Dotted">
    <w:name w:val="Liste-Dotted"/>
    <w:basedOn w:val="Standard"/>
    <w:rsid w:val="009743DB"/>
    <w:pPr>
      <w:spacing w:after="0"/>
    </w:pPr>
  </w:style>
  <w:style w:type="paragraph" w:styleId="Kopfzeile">
    <w:name w:val="header"/>
    <w:basedOn w:val="Standard"/>
    <w:rsid w:val="009743DB"/>
    <w:pPr>
      <w:tabs>
        <w:tab w:val="center" w:pos="4819"/>
        <w:tab w:val="right" w:pos="9071"/>
      </w:tabs>
      <w:spacing w:after="0"/>
    </w:pPr>
    <w:rPr>
      <w:rFonts w:ascii="Arial" w:hAnsi="Arial"/>
      <w:szCs w:val="20"/>
    </w:rPr>
  </w:style>
  <w:style w:type="paragraph" w:styleId="Titel">
    <w:name w:val="Title"/>
    <w:basedOn w:val="Standard"/>
    <w:qFormat/>
    <w:rsid w:val="00166CCF"/>
    <w:pPr>
      <w:tabs>
        <w:tab w:val="left" w:pos="6861"/>
      </w:tabs>
      <w:spacing w:after="360" w:line="240" w:lineRule="auto"/>
      <w:jc w:val="center"/>
    </w:pPr>
    <w:rPr>
      <w:rFonts w:ascii="Verdana" w:hAnsi="Verdana"/>
      <w:sz w:val="36"/>
      <w:szCs w:val="20"/>
    </w:rPr>
  </w:style>
  <w:style w:type="paragraph" w:styleId="Textkrper">
    <w:name w:val="Body Text"/>
    <w:basedOn w:val="Standard"/>
    <w:rsid w:val="009743DB"/>
    <w:pPr>
      <w:tabs>
        <w:tab w:val="left" w:pos="6861"/>
      </w:tabs>
      <w:spacing w:after="0"/>
    </w:pPr>
    <w:rPr>
      <w:b/>
      <w:szCs w:val="20"/>
    </w:rPr>
  </w:style>
  <w:style w:type="paragraph" w:styleId="Fuzeile">
    <w:name w:val="footer"/>
    <w:basedOn w:val="Standard"/>
    <w:rsid w:val="009743DB"/>
    <w:pPr>
      <w:tabs>
        <w:tab w:val="center" w:pos="4536"/>
        <w:tab w:val="right" w:pos="9072"/>
      </w:tabs>
    </w:pPr>
  </w:style>
  <w:style w:type="paragraph" w:customStyle="1" w:styleId="List-Dotted">
    <w:name w:val="List-Dotted"/>
    <w:basedOn w:val="Standard"/>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SprechblasentextZchn">
    <w:name w:val="Sprechblasentext Zchn"/>
    <w:basedOn w:val="Absatz-Standardschriftart"/>
    <w:link w:val="Sprechblasentext"/>
    <w:rsid w:val="00041E4F"/>
    <w:rPr>
      <w:rFonts w:ascii="Tahoma" w:hAnsi="Tahoma" w:cs="Tahoma"/>
      <w:sz w:val="16"/>
      <w:szCs w:val="16"/>
    </w:rPr>
  </w:style>
  <w:style w:type="table" w:styleId="Tabellenraster">
    <w:name w:val="Table Grid"/>
    <w:basedOn w:val="NormaleTabelle"/>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41E4F"/>
    <w:pPr>
      <w:ind w:left="720"/>
      <w:contextualSpacing/>
    </w:pPr>
  </w:style>
  <w:style w:type="paragraph" w:styleId="Beschriftung">
    <w:name w:val="caption"/>
    <w:basedOn w:val="Standard"/>
    <w:next w:val="Standard"/>
    <w:unhideWhenUsed/>
    <w:qFormat/>
    <w:rsid w:val="00754496"/>
    <w:pPr>
      <w:spacing w:before="240" w:after="240"/>
      <w:jc w:val="center"/>
    </w:pPr>
    <w:rPr>
      <w:b/>
      <w:bCs/>
      <w:color w:val="000000" w:themeColor="text1"/>
      <w:szCs w:val="18"/>
    </w:rPr>
  </w:style>
  <w:style w:type="character" w:customStyle="1" w:styleId="berschrift6Zchn">
    <w:name w:val="Überschrift 6 Zchn"/>
    <w:basedOn w:val="Absatz-Standardschriftart"/>
    <w:link w:val="berschrift6"/>
    <w:semiHidden/>
    <w:rsid w:val="00FE5335"/>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FE5335"/>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FE533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FE5335"/>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151A27"/>
    <w:rPr>
      <w:color w:val="808080"/>
    </w:rPr>
  </w:style>
  <w:style w:type="character" w:styleId="NichtaufgelsteErwhnung">
    <w:name w:val="Unresolved Mention"/>
    <w:basedOn w:val="Absatz-Standardschriftart"/>
    <w:uiPriority w:val="99"/>
    <w:semiHidden/>
    <w:unhideWhenUsed/>
    <w:rsid w:val="00993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4</Pages>
  <Words>864</Words>
  <Characters>4567</Characters>
  <Application>Microsoft Office Word</Application>
  <DocSecurity>0</DocSecurity>
  <Lines>89</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9</cp:revision>
  <cp:lastPrinted>2024-08-12T15:49:00Z</cp:lastPrinted>
  <dcterms:created xsi:type="dcterms:W3CDTF">2024-08-07T17:10:00Z</dcterms:created>
  <dcterms:modified xsi:type="dcterms:W3CDTF">2024-08-16T15:35:00Z</dcterms:modified>
</cp:coreProperties>
</file>