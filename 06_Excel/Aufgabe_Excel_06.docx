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5FC6" w:rsidRDefault="00A85FC6" w:rsidP="0025423A">
      <w:pPr>
        <w:pStyle w:val="Titel"/>
      </w:pPr>
      <w:r>
        <w:t>Aufgabe Excel 0</w:t>
      </w:r>
      <w:r w:rsidR="00872613">
        <w:t>6</w:t>
      </w:r>
    </w:p>
    <w:p w:rsidR="00A85FC6" w:rsidRDefault="00A85FC6" w:rsidP="00144246">
      <w:r>
        <w:t>Lesen Sie die Aufgabenstellung erst sorgfältig durch. Viele Fragen beantworten sich dadurch!!!</w:t>
      </w:r>
    </w:p>
    <w:p w:rsidR="00A85FC6" w:rsidRDefault="00A85FC6" w:rsidP="00A85FC6">
      <w:pPr>
        <w:pStyle w:val="berschrift1"/>
      </w:pPr>
      <w:r>
        <w:t>Bevor es losgeht</w:t>
      </w:r>
    </w:p>
    <w:p w:rsidR="00A85FC6" w:rsidRDefault="00A85FC6" w:rsidP="00144246">
      <w:r>
        <w:t xml:space="preserve">Jeder von Ihnen erhält diese Aufgabenstellung. Zuzsätzlich müssen Sie sich von Ilias </w:t>
      </w:r>
      <w:r>
        <w:rPr>
          <w:b/>
          <w:bCs/>
        </w:rPr>
        <w:t xml:space="preserve">IHRE </w:t>
      </w:r>
      <w:r>
        <w:t>Excel-Datei herunterladen. Die Excel-Dateien sind individualisiert, so dass jeder andere Daten zu bearbeiten hat. Um Ihre Datei zu finden, gehen Sie in Ilias in den Ordner "Daten" und laden Sie die Datei mit Ihrer Matrikelnummer herunter (z.B. 1234567.xlsx).</w:t>
      </w:r>
    </w:p>
    <w:p w:rsidR="00A85FC6" w:rsidRDefault="00A85FC6" w:rsidP="00144246">
      <w:r>
        <w:t>Wichtig: Die Aufgaben werden automatisch korrigiert. Daher müssen Sie die Aufgabenstellung exakt befolgen. Sie dürfen auf keinen Fall den Namen der Datei oder de</w:t>
      </w:r>
      <w:r w:rsidR="00A70286">
        <w:t>r</w:t>
      </w:r>
      <w:r>
        <w:t xml:space="preserve"> Arbeit</w:t>
      </w:r>
      <w:r w:rsidR="00AE57D3">
        <w:t>s</w:t>
      </w:r>
      <w:r>
        <w:t>bl</w:t>
      </w:r>
      <w:r w:rsidR="00A70286">
        <w:t>ätter</w:t>
      </w:r>
      <w:r>
        <w:t xml:space="preserve"> (Worksheet</w:t>
      </w:r>
      <w:r w:rsidR="00A70286">
        <w:t>s</w:t>
      </w:r>
      <w:r>
        <w:t>) verändern. Sie dürfen die Zellen mit den Daten nicht verschieben, keine Zeilen oder Spalten hinzufügen. Es sei denn, dies wird explizit von Ihnen verlangt. Wenn zur Lösung eine bestimmte Formel oder Funktion vorgegeben ist, müssen Sie diese nutzen. Wenn eine andere Formel oder Funktion möglicherweise die gleiche Lösung ergibt, erhalten Sie dafür keine Punkte.</w:t>
      </w:r>
    </w:p>
    <w:p w:rsidR="00A85FC6" w:rsidRDefault="00F35487" w:rsidP="00A85FC6">
      <w:pPr>
        <w:pStyle w:val="berschrift1"/>
      </w:pPr>
      <w:r>
        <w:t>Voraussetzungen für Excel 0</w:t>
      </w:r>
      <w:r w:rsidR="0014562F">
        <w:t>3</w:t>
      </w:r>
    </w:p>
    <w:p w:rsidR="00F35487" w:rsidRDefault="00F35487" w:rsidP="00F35487">
      <w:r>
        <w:t>Um diese Aufgabe zu lösen, sollten Sie die folgenden Dinge von Excel können:</w:t>
      </w:r>
    </w:p>
    <w:p w:rsidR="00104999" w:rsidRDefault="0099367F" w:rsidP="0099367F">
      <w:pPr>
        <w:pStyle w:val="Listenabsatz"/>
        <w:numPr>
          <w:ilvl w:val="0"/>
          <w:numId w:val="12"/>
        </w:numPr>
      </w:pPr>
      <w:r>
        <w:t>Alle Voraussetzungen der bisherigen Wochen:</w:t>
      </w:r>
    </w:p>
    <w:p w:rsidR="0099367F" w:rsidRDefault="0099367F" w:rsidP="0099367F">
      <w:pPr>
        <w:pStyle w:val="Listenabsatz"/>
        <w:numPr>
          <w:ilvl w:val="1"/>
          <w:numId w:val="12"/>
        </w:numPr>
      </w:pPr>
      <w:r>
        <w:t>Formate, Zahlenformate</w:t>
      </w:r>
    </w:p>
    <w:p w:rsidR="00872613" w:rsidRDefault="00872613" w:rsidP="00872613">
      <w:pPr>
        <w:pStyle w:val="Listenabsatz"/>
        <w:numPr>
          <w:ilvl w:val="1"/>
          <w:numId w:val="12"/>
        </w:numPr>
      </w:pPr>
      <w:r>
        <w:t>Einfache Funktionen selber bauen</w:t>
      </w:r>
    </w:p>
    <w:p w:rsidR="0099367F" w:rsidRDefault="0099367F" w:rsidP="00872613">
      <w:pPr>
        <w:pStyle w:val="Listenabsatz"/>
        <w:numPr>
          <w:ilvl w:val="1"/>
          <w:numId w:val="12"/>
        </w:numPr>
      </w:pPr>
      <w:r>
        <w:t>Sortieren mehrerer Spalten anhand einer Spalte</w:t>
      </w:r>
    </w:p>
    <w:p w:rsidR="00872613" w:rsidRDefault="00872613" w:rsidP="00872613">
      <w:pPr>
        <w:pStyle w:val="Listenabsatz"/>
        <w:numPr>
          <w:ilvl w:val="1"/>
          <w:numId w:val="12"/>
        </w:numPr>
      </w:pPr>
      <w:proofErr w:type="gramStart"/>
      <w:r>
        <w:t>SVERWEIS(</w:t>
      </w:r>
      <w:proofErr w:type="gramEnd"/>
      <w:r>
        <w:t>), …</w:t>
      </w:r>
    </w:p>
    <w:p w:rsidR="00872613" w:rsidRDefault="00872613" w:rsidP="00872613">
      <w:pPr>
        <w:pStyle w:val="Listenabsatz"/>
        <w:numPr>
          <w:ilvl w:val="1"/>
          <w:numId w:val="12"/>
        </w:numPr>
      </w:pPr>
      <w:r>
        <w:t>Bezüge mit $ richtig setzen</w:t>
      </w:r>
    </w:p>
    <w:p w:rsidR="0099367F" w:rsidRDefault="00872613" w:rsidP="0099367F">
      <w:pPr>
        <w:pStyle w:val="Listenabsatz"/>
        <w:numPr>
          <w:ilvl w:val="0"/>
          <w:numId w:val="12"/>
        </w:numPr>
      </w:pPr>
      <w:r>
        <w:t xml:space="preserve">Neu: Logikfunktionen: </w:t>
      </w:r>
      <w:proofErr w:type="gramStart"/>
      <w:r>
        <w:t>WENN(</w:t>
      </w:r>
      <w:proofErr w:type="gramEnd"/>
      <w:r>
        <w:t>), UND(), … WENNFEHLER()</w:t>
      </w:r>
    </w:p>
    <w:p w:rsidR="00104999" w:rsidRDefault="00104999" w:rsidP="00104999">
      <w:r>
        <w:t>Nur wenn Sie Bezüge richtig setzen, sind Sie in der Lage, Zellen automatisch auszufüllen. Wenn Sie alle Formeln manuell eingeben, brauchen Sie viel</w:t>
      </w:r>
      <w:r w:rsidR="00A70286">
        <w:t>,</w:t>
      </w:r>
      <w:r>
        <w:t xml:space="preserve"> viel Zeit. Und die Lösung wird </w:t>
      </w:r>
      <w:r w:rsidRPr="00104999">
        <w:rPr>
          <w:b/>
          <w:bCs/>
        </w:rPr>
        <w:t>nicht als korrekt anerkannt</w:t>
      </w:r>
      <w:r>
        <w:t>!</w:t>
      </w:r>
    </w:p>
    <w:p w:rsidR="00F35487" w:rsidRDefault="00F35487">
      <w:pPr>
        <w:spacing w:after="0" w:line="240" w:lineRule="auto"/>
      </w:pPr>
      <w:r>
        <w:br w:type="page"/>
      </w:r>
    </w:p>
    <w:p w:rsidR="00F35487" w:rsidRDefault="00F35487" w:rsidP="00F35487">
      <w:pPr>
        <w:pStyle w:val="berschrift1"/>
      </w:pPr>
      <w:r>
        <w:lastRenderedPageBreak/>
        <w:t>Aufgabe</w:t>
      </w:r>
      <w:r w:rsidR="0053426A">
        <w:t>n</w:t>
      </w:r>
    </w:p>
    <w:p w:rsidR="0099367F" w:rsidRDefault="00872613" w:rsidP="0099367F">
      <w:pPr>
        <w:pStyle w:val="berschrift2"/>
      </w:pPr>
      <w:r>
        <w:t>Klausur</w:t>
      </w:r>
    </w:p>
    <w:p w:rsidR="00872613" w:rsidRDefault="00872613" w:rsidP="0099367F">
      <w:r>
        <w:t>Ähnliche Aufgabe wie in der dritten Woche! Jetzt aber mit zusätzlichen Logikfunktionen.</w:t>
      </w:r>
    </w:p>
    <w:p w:rsidR="00872613" w:rsidRDefault="0099367F" w:rsidP="0099367F">
      <w:r>
        <w:t xml:space="preserve">Öffnen Sie das Arbeitsblatt "1) </w:t>
      </w:r>
      <w:r w:rsidR="00872613">
        <w:t>Klausur</w:t>
      </w:r>
      <w:r>
        <w:t>". Das Arbeitsblatt sollte so ähnlich wie die folgende Abbildung aussehen.</w:t>
      </w:r>
    </w:p>
    <w:p w:rsidR="006D4735" w:rsidRDefault="00872613" w:rsidP="0099367F">
      <w:r>
        <w:rPr>
          <w:noProof/>
        </w:rPr>
        <w:drawing>
          <wp:inline distT="0" distB="0" distL="0" distR="0">
            <wp:extent cx="6084570" cy="1493520"/>
            <wp:effectExtent l="0" t="0" r="0" b="5080"/>
            <wp:docPr id="12922279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27933" name="Grafik 1292227933"/>
                    <pic:cNvPicPr/>
                  </pic:nvPicPr>
                  <pic:blipFill>
                    <a:blip r:embed="rId8">
                      <a:extLst>
                        <a:ext uri="{28A0092B-C50C-407E-A947-70E740481C1C}">
                          <a14:useLocalDpi xmlns:a14="http://schemas.microsoft.com/office/drawing/2010/main" val="0"/>
                        </a:ext>
                      </a:extLst>
                    </a:blip>
                    <a:stretch>
                      <a:fillRect/>
                    </a:stretch>
                  </pic:blipFill>
                  <pic:spPr>
                    <a:xfrm>
                      <a:off x="0" y="0"/>
                      <a:ext cx="6084570" cy="1493520"/>
                    </a:xfrm>
                    <a:prstGeom prst="rect">
                      <a:avLst/>
                    </a:prstGeom>
                  </pic:spPr>
                </pic:pic>
              </a:graphicData>
            </a:graphic>
          </wp:inline>
        </w:drawing>
      </w:r>
    </w:p>
    <w:p w:rsidR="006D4735" w:rsidRDefault="006D4735" w:rsidP="006D4735">
      <w:r>
        <w:t>Ihre Aufgabe:</w:t>
      </w:r>
    </w:p>
    <w:p w:rsidR="006D4735" w:rsidRDefault="00872613" w:rsidP="006D4735">
      <w:pPr>
        <w:pStyle w:val="Listenabsatz"/>
        <w:numPr>
          <w:ilvl w:val="0"/>
          <w:numId w:val="18"/>
        </w:numPr>
      </w:pPr>
      <w:r>
        <w:t xml:space="preserve">Sortieren Sie die Studierenden </w:t>
      </w:r>
      <w:r w:rsidR="00C447E0">
        <w:t xml:space="preserve">in den Spalten A:C </w:t>
      </w:r>
      <w:r>
        <w:t xml:space="preserve">anhand der </w:t>
      </w:r>
      <w:r w:rsidR="006D4735">
        <w:t>Matrikelnummer aufsteigend.</w:t>
      </w:r>
    </w:p>
    <w:p w:rsidR="00872613" w:rsidRDefault="00872613" w:rsidP="006D4735">
      <w:pPr>
        <w:pStyle w:val="Listenabsatz"/>
        <w:numPr>
          <w:ilvl w:val="0"/>
          <w:numId w:val="18"/>
        </w:numPr>
      </w:pPr>
      <w:r>
        <w:t>Berechnen Sie die Summen in den Spalten T und AC</w:t>
      </w:r>
    </w:p>
    <w:p w:rsidR="006D4735" w:rsidRDefault="006D4735" w:rsidP="006D4735">
      <w:pPr>
        <w:pStyle w:val="Listenabsatz"/>
        <w:numPr>
          <w:ilvl w:val="0"/>
          <w:numId w:val="18"/>
        </w:numPr>
      </w:pPr>
      <w:r>
        <w:t xml:space="preserve">Übertragen Sie mit Hilfe der Funktion </w:t>
      </w:r>
      <w:proofErr w:type="gramStart"/>
      <w:r>
        <w:t>SVERWEIS(</w:t>
      </w:r>
      <w:proofErr w:type="gramEnd"/>
      <w:r>
        <w:t xml:space="preserve">) die Werte in die Spalten </w:t>
      </w:r>
      <w:r w:rsidR="00C447E0">
        <w:t>D</w:t>
      </w:r>
      <w:r>
        <w:t xml:space="preserve">:F. </w:t>
      </w:r>
      <w:r w:rsidR="00872613">
        <w:t xml:space="preserve">Achtung: Nicht alle Studierenden haben alle Teile mitgemacht. Es gibt einige Felder, in denen eine Fehlermeldung steht (#NV). Nutzen Sie die Funktion </w:t>
      </w:r>
      <w:proofErr w:type="gramStart"/>
      <w:r w:rsidR="00872613">
        <w:t>WENNFEHLER(</w:t>
      </w:r>
      <w:proofErr w:type="gramEnd"/>
      <w:r w:rsidR="00872613">
        <w:t>), um die Fehler durch nichts (einen leeren String "" (Anführungsstriche mit nichts dazwischen)) zu ersetzen.</w:t>
      </w:r>
    </w:p>
    <w:p w:rsidR="006D4735" w:rsidRDefault="006D4735" w:rsidP="006D4735">
      <w:pPr>
        <w:pStyle w:val="Listenabsatz"/>
        <w:numPr>
          <w:ilvl w:val="0"/>
          <w:numId w:val="18"/>
        </w:numPr>
      </w:pPr>
      <w:r>
        <w:t xml:space="preserve">Berechnen Sie die Summe aus den Spalten </w:t>
      </w:r>
      <w:proofErr w:type="gramStart"/>
      <w:r>
        <w:t>D:F</w:t>
      </w:r>
      <w:proofErr w:type="gramEnd"/>
      <w:r>
        <w:t xml:space="preserve"> in der Spalte G.</w:t>
      </w:r>
    </w:p>
    <w:p w:rsidR="006D4735" w:rsidRDefault="006D4735" w:rsidP="006D4735">
      <w:pPr>
        <w:pStyle w:val="Listenabsatz"/>
        <w:numPr>
          <w:ilvl w:val="0"/>
          <w:numId w:val="18"/>
        </w:numPr>
      </w:pPr>
      <w:r>
        <w:t xml:space="preserve">Jetzt haben Sie für jeden Studierenden die Gesamtpunktzahl. Die Note ergibt sich aus der Hilfstabelle in den Spalten </w:t>
      </w:r>
      <w:proofErr w:type="gramStart"/>
      <w:r>
        <w:t>J:L.</w:t>
      </w:r>
      <w:proofErr w:type="gramEnd"/>
      <w:r>
        <w:t xml:space="preserve"> Diese muss erst noch ausgefüllt werden.</w:t>
      </w:r>
    </w:p>
    <w:p w:rsidR="00872613" w:rsidRDefault="006D4735" w:rsidP="006D4735">
      <w:pPr>
        <w:pStyle w:val="Listenabsatz"/>
        <w:numPr>
          <w:ilvl w:val="0"/>
          <w:numId w:val="18"/>
        </w:numPr>
      </w:pPr>
      <w:r>
        <w:t xml:space="preserve">In den Zellen </w:t>
      </w:r>
      <w:proofErr w:type="gramStart"/>
      <w:r>
        <w:t>K</w:t>
      </w:r>
      <w:r w:rsidR="00A81ACF">
        <w:t>2</w:t>
      </w:r>
      <w:r>
        <w:t>:K</w:t>
      </w:r>
      <w:proofErr w:type="gramEnd"/>
      <w:r w:rsidR="00872613">
        <w:t>4</w:t>
      </w:r>
      <w:r>
        <w:t xml:space="preserve"> stehen </w:t>
      </w:r>
      <w:r w:rsidR="00872613">
        <w:t>drei</w:t>
      </w:r>
      <w:r>
        <w:t xml:space="preserve"> Konstanten: </w:t>
      </w:r>
    </w:p>
    <w:p w:rsidR="00872613" w:rsidRDefault="00F80FF7" w:rsidP="00872613">
      <w:pPr>
        <w:pStyle w:val="Listenabsatz"/>
        <w:numPr>
          <w:ilvl w:val="1"/>
          <w:numId w:val="18"/>
        </w:numPr>
      </w:pPr>
      <w:r>
        <w:t>d</w:t>
      </w:r>
      <w:r w:rsidR="006D4735">
        <w:t xml:space="preserve">ie Mindestpunktzahl zum Bestehen der Klausur, </w:t>
      </w:r>
    </w:p>
    <w:p w:rsidR="00872613" w:rsidRDefault="006D4735" w:rsidP="00872613">
      <w:pPr>
        <w:pStyle w:val="Listenabsatz"/>
        <w:numPr>
          <w:ilvl w:val="1"/>
          <w:numId w:val="18"/>
        </w:numPr>
      </w:pPr>
      <w:r>
        <w:t>der Punkteabstand zwischen zwei Noten.</w:t>
      </w:r>
    </w:p>
    <w:p w:rsidR="00F80FF7" w:rsidRDefault="00F80FF7" w:rsidP="00F80FF7">
      <w:pPr>
        <w:pStyle w:val="Listenabsatz"/>
        <w:numPr>
          <w:ilvl w:val="1"/>
          <w:numId w:val="18"/>
        </w:numPr>
      </w:pPr>
      <w:r>
        <w:t>neu: Die Mindestpunktzahl, die man im Praktikum erzielt haben muss, um die Klausur zu bestehen</w:t>
      </w:r>
    </w:p>
    <w:p w:rsidR="006D4735" w:rsidRDefault="006D4735" w:rsidP="00872613">
      <w:pPr>
        <w:pStyle w:val="Listenabsatz"/>
        <w:numPr>
          <w:ilvl w:val="0"/>
          <w:numId w:val="18"/>
        </w:numPr>
      </w:pPr>
      <w:r>
        <w:t>In den Zellen J</w:t>
      </w:r>
      <w:r w:rsidR="00872613">
        <w:t>6</w:t>
      </w:r>
      <w:r>
        <w:t>:J1</w:t>
      </w:r>
      <w:r w:rsidR="00872613">
        <w:t>6</w:t>
      </w:r>
      <w:r>
        <w:t xml:space="preserve"> tragen Sie folgende Werte ein:</w:t>
      </w:r>
    </w:p>
    <w:p w:rsidR="006D4735" w:rsidRDefault="006D4735" w:rsidP="006D4735">
      <w:pPr>
        <w:pStyle w:val="Listenabsatz"/>
        <w:numPr>
          <w:ilvl w:val="1"/>
          <w:numId w:val="18"/>
        </w:numPr>
      </w:pPr>
      <w:r>
        <w:t>J</w:t>
      </w:r>
      <w:r w:rsidR="00872613">
        <w:t>6</w:t>
      </w:r>
      <w:r>
        <w:t xml:space="preserve"> eine 0 (ab 0 Punkte erhält man eine 5,0)</w:t>
      </w:r>
    </w:p>
    <w:p w:rsidR="006D4735" w:rsidRDefault="006D4735" w:rsidP="006D4735">
      <w:pPr>
        <w:pStyle w:val="Listenabsatz"/>
        <w:numPr>
          <w:ilvl w:val="1"/>
          <w:numId w:val="18"/>
        </w:numPr>
      </w:pPr>
      <w:r>
        <w:t>J</w:t>
      </w:r>
      <w:r w:rsidR="00872613">
        <w:t>7</w:t>
      </w:r>
      <w:r>
        <w:t xml:space="preserve"> eine Referenz auf die Mindestpunktzahl</w:t>
      </w:r>
      <w:r w:rsidR="00A81ACF">
        <w:t xml:space="preserve"> K2</w:t>
      </w:r>
      <w:r w:rsidR="00826315">
        <w:t xml:space="preserve"> (ab dieser erhält man eine 4,0)</w:t>
      </w:r>
    </w:p>
    <w:p w:rsidR="00826315" w:rsidRDefault="00826315" w:rsidP="006D4735">
      <w:pPr>
        <w:pStyle w:val="Listenabsatz"/>
        <w:numPr>
          <w:ilvl w:val="1"/>
          <w:numId w:val="18"/>
        </w:numPr>
      </w:pPr>
      <w:r>
        <w:t>J</w:t>
      </w:r>
      <w:r w:rsidR="00872613">
        <w:t>8</w:t>
      </w:r>
      <w:r>
        <w:t xml:space="preserve"> = J</w:t>
      </w:r>
      <w:r w:rsidR="00872613">
        <w:t>7</w:t>
      </w:r>
      <w:r>
        <w:t xml:space="preserve"> + Notenabstand </w:t>
      </w:r>
      <w:r w:rsidR="00A81ACF">
        <w:t>in K</w:t>
      </w:r>
      <w:r w:rsidR="009B2D35">
        <w:t>3</w:t>
      </w:r>
      <w:r w:rsidR="00A81ACF">
        <w:t xml:space="preserve"> </w:t>
      </w:r>
      <w:r>
        <w:t>(ab da erhält man eine 3,7)</w:t>
      </w:r>
    </w:p>
    <w:p w:rsidR="00826315" w:rsidRDefault="00826315" w:rsidP="00826315">
      <w:pPr>
        <w:pStyle w:val="Listenabsatz"/>
        <w:numPr>
          <w:ilvl w:val="1"/>
          <w:numId w:val="18"/>
        </w:numPr>
      </w:pPr>
      <w:r>
        <w:lastRenderedPageBreak/>
        <w:t>Die Zellen J</w:t>
      </w:r>
      <w:r w:rsidR="00872613">
        <w:t>9</w:t>
      </w:r>
      <w:r>
        <w:t xml:space="preserve"> bis J1</w:t>
      </w:r>
      <w:r w:rsidR="00872613">
        <w:t>6</w:t>
      </w:r>
      <w:r>
        <w:t xml:space="preserve"> werden entsprechend aufgeüllt. Für jeweils mindestens K</w:t>
      </w:r>
      <w:r w:rsidR="00A81ACF">
        <w:t>3</w:t>
      </w:r>
      <w:r>
        <w:t xml:space="preserve"> Punkte mehr, erhält man eine bessere Teilnote. Achtung: Ab J</w:t>
      </w:r>
      <w:r w:rsidR="00A81ACF">
        <w:t>7</w:t>
      </w:r>
      <w:r>
        <w:t xml:space="preserve"> muss das Ganze nach unten ausfüllbar sein.</w:t>
      </w:r>
    </w:p>
    <w:p w:rsidR="00050C98" w:rsidRDefault="00826315" w:rsidP="00826315">
      <w:pPr>
        <w:pStyle w:val="Listenabsatz"/>
        <w:numPr>
          <w:ilvl w:val="0"/>
          <w:numId w:val="18"/>
        </w:numPr>
      </w:pPr>
      <w:r>
        <w:t xml:space="preserve">Jetzt können Sie in der Spalte H die Note </w:t>
      </w:r>
      <w:r w:rsidR="00872613">
        <w:t>berechnene.</w:t>
      </w:r>
    </w:p>
    <w:p w:rsidR="00050C98" w:rsidRDefault="00050C98" w:rsidP="00050C98">
      <w:pPr>
        <w:pStyle w:val="Listenabsatz"/>
        <w:numPr>
          <w:ilvl w:val="1"/>
          <w:numId w:val="18"/>
        </w:numPr>
      </w:pPr>
      <w:r>
        <w:t xml:space="preserve">Kontrollieren Sie zuerst mit Hilfe von </w:t>
      </w:r>
      <w:proofErr w:type="gramStart"/>
      <w:r>
        <w:t>WENN(</w:t>
      </w:r>
      <w:proofErr w:type="gramEnd"/>
      <w:r>
        <w:t>), ob die Mindestpunktzahl im Praktikum erzielt wurde.</w:t>
      </w:r>
    </w:p>
    <w:p w:rsidR="00826315" w:rsidRDefault="00050C98" w:rsidP="00050C98">
      <w:pPr>
        <w:pStyle w:val="Listenabsatz"/>
        <w:numPr>
          <w:ilvl w:val="1"/>
          <w:numId w:val="18"/>
        </w:numPr>
      </w:pPr>
      <w:r>
        <w:t xml:space="preserve">Ist das der Fall, dann berechnen Sie </w:t>
      </w:r>
      <w:r w:rsidR="00826315">
        <w:t xml:space="preserve">mit einem </w:t>
      </w:r>
      <w:proofErr w:type="gramStart"/>
      <w:r w:rsidR="00826315">
        <w:t>SVERWEIS(</w:t>
      </w:r>
      <w:proofErr w:type="gramEnd"/>
      <w:r w:rsidR="00826315">
        <w:t xml:space="preserve">) </w:t>
      </w:r>
      <w:r>
        <w:t>die Note</w:t>
      </w:r>
      <w:r w:rsidR="00826315">
        <w:t>.</w:t>
      </w:r>
    </w:p>
    <w:p w:rsidR="00050C98" w:rsidRDefault="00050C98" w:rsidP="00050C98">
      <w:pPr>
        <w:pStyle w:val="Listenabsatz"/>
        <w:numPr>
          <w:ilvl w:val="1"/>
          <w:numId w:val="18"/>
        </w:numPr>
      </w:pPr>
      <w:r>
        <w:t>Ansonsten gibt es eine 5,0.</w:t>
      </w:r>
    </w:p>
    <w:p w:rsidR="00826315" w:rsidRDefault="00826315" w:rsidP="00826315">
      <w:pPr>
        <w:pStyle w:val="Listenabsatz"/>
        <w:numPr>
          <w:ilvl w:val="0"/>
          <w:numId w:val="18"/>
        </w:numPr>
      </w:pPr>
      <w:r>
        <w:t xml:space="preserve">Zum Schluss nutzen Sie noch die Funktion </w:t>
      </w:r>
      <w:proofErr w:type="gramStart"/>
      <w:r>
        <w:t>ZÄHLENWENN(</w:t>
      </w:r>
      <w:proofErr w:type="gramEnd"/>
      <w:r>
        <w:t>), um die Anzahl der Studierenden mit einer bestimmten Note zu ermittlen (Zellen L</w:t>
      </w:r>
      <w:r w:rsidR="00A81ACF">
        <w:t>5</w:t>
      </w:r>
      <w:r>
        <w:t>:L1</w:t>
      </w:r>
      <w:r w:rsidR="00A81ACF">
        <w:t>5</w:t>
      </w:r>
      <w:r>
        <w:t>).</w:t>
      </w:r>
    </w:p>
    <w:p w:rsidR="00826315" w:rsidRDefault="00826315" w:rsidP="00826315">
      <w:pPr>
        <w:pStyle w:val="Listenabsatz"/>
        <w:numPr>
          <w:ilvl w:val="0"/>
          <w:numId w:val="18"/>
        </w:numPr>
      </w:pPr>
      <w:r>
        <w:t>Passen Sie die Formate wie folgt an:</w:t>
      </w:r>
    </w:p>
    <w:p w:rsidR="00826315" w:rsidRDefault="00050C98" w:rsidP="00826315">
      <w:pPr>
        <w:pStyle w:val="Listenabsatz"/>
        <w:numPr>
          <w:ilvl w:val="1"/>
          <w:numId w:val="18"/>
        </w:numPr>
      </w:pPr>
      <w:r>
        <w:t>Zeile 1</w:t>
      </w:r>
      <w:r w:rsidR="00826315" w:rsidRPr="00826315">
        <w:t>: Fett, Schriftgrad</w:t>
      </w:r>
      <w:r w:rsidR="00826315">
        <w:t xml:space="preserve"> 16</w:t>
      </w:r>
    </w:p>
    <w:p w:rsidR="00826315" w:rsidRPr="003F14AB" w:rsidRDefault="00826315" w:rsidP="00826315">
      <w:pPr>
        <w:pStyle w:val="Listenabsatz"/>
        <w:numPr>
          <w:ilvl w:val="1"/>
          <w:numId w:val="18"/>
        </w:numPr>
        <w:ind w:left="1416" w:hanging="336"/>
      </w:pPr>
      <w:r w:rsidRPr="003F14AB">
        <w:t>Z</w:t>
      </w:r>
      <w:r w:rsidR="00362AFA" w:rsidRPr="003F14AB">
        <w:t>ellen</w:t>
      </w:r>
      <w:r w:rsidRPr="003F14AB">
        <w:t xml:space="preserve"> A</w:t>
      </w:r>
      <w:r w:rsidR="00A81ACF">
        <w:t>2</w:t>
      </w:r>
      <w:r w:rsidRPr="003F14AB">
        <w:t>:H</w:t>
      </w:r>
      <w:r w:rsidR="00A81ACF">
        <w:t>2</w:t>
      </w:r>
      <w:r w:rsidRPr="003F14AB">
        <w:t>, J</w:t>
      </w:r>
      <w:r w:rsidR="00A81ACF">
        <w:t>2</w:t>
      </w:r>
      <w:r w:rsidR="003F14AB" w:rsidRPr="003F14AB">
        <w:t>:J</w:t>
      </w:r>
      <w:r w:rsidR="00050C98">
        <w:t>5</w:t>
      </w:r>
      <w:r w:rsidRPr="003F14AB">
        <w:t>, J</w:t>
      </w:r>
      <w:r w:rsidR="00050C98">
        <w:t>5</w:t>
      </w:r>
      <w:r w:rsidRPr="003F14AB">
        <w:t>:L</w:t>
      </w:r>
      <w:r w:rsidR="00050C98">
        <w:t>5</w:t>
      </w:r>
      <w:r w:rsidR="003F14AB" w:rsidRPr="003F14AB">
        <w:t>, N</w:t>
      </w:r>
      <w:r w:rsidR="00A81ACF">
        <w:t>2</w:t>
      </w:r>
      <w:r w:rsidR="003F14AB" w:rsidRPr="003F14AB">
        <w:t>:T</w:t>
      </w:r>
      <w:r w:rsidR="00A81ACF">
        <w:t>2</w:t>
      </w:r>
      <w:r w:rsidR="003F14AB" w:rsidRPr="003F14AB">
        <w:t>, V</w:t>
      </w:r>
      <w:r w:rsidR="00A81ACF">
        <w:t>2</w:t>
      </w:r>
      <w:r w:rsidR="003F14AB" w:rsidRPr="003F14AB">
        <w:t>:AC</w:t>
      </w:r>
      <w:r w:rsidR="00A81ACF">
        <w:t>2</w:t>
      </w:r>
      <w:r w:rsidR="003F14AB" w:rsidRPr="003F14AB">
        <w:t>, AE</w:t>
      </w:r>
      <w:r w:rsidR="00A81ACF">
        <w:t>2</w:t>
      </w:r>
      <w:r w:rsidR="003F14AB" w:rsidRPr="003F14AB">
        <w:t>:AH</w:t>
      </w:r>
      <w:r w:rsidR="00A81ACF">
        <w:t>2</w:t>
      </w:r>
    </w:p>
    <w:p w:rsidR="00826315" w:rsidRDefault="00826315" w:rsidP="00826315">
      <w:pPr>
        <w:pStyle w:val="Listenabsatz"/>
        <w:numPr>
          <w:ilvl w:val="2"/>
          <w:numId w:val="18"/>
        </w:numPr>
      </w:pPr>
      <w:r>
        <w:t>Füllfarbe: FH-Mint (RGB 0, 177, 172)</w:t>
      </w:r>
    </w:p>
    <w:p w:rsidR="00826315" w:rsidRDefault="00826315" w:rsidP="00826315">
      <w:pPr>
        <w:pStyle w:val="Listenabsatz"/>
        <w:numPr>
          <w:ilvl w:val="2"/>
          <w:numId w:val="18"/>
        </w:numPr>
      </w:pPr>
      <w:r>
        <w:t>Schriftfarbe: Weiß (RGB 255, 255, 255)</w:t>
      </w:r>
    </w:p>
    <w:p w:rsidR="00826315" w:rsidRDefault="00826315" w:rsidP="00826315">
      <w:pPr>
        <w:pStyle w:val="Listenabsatz"/>
        <w:numPr>
          <w:ilvl w:val="2"/>
          <w:numId w:val="18"/>
        </w:numPr>
      </w:pPr>
      <w:r>
        <w:t>fett, zentriert</w:t>
      </w:r>
    </w:p>
    <w:p w:rsidR="0014562F" w:rsidRDefault="0014562F" w:rsidP="0014562F">
      <w:pPr>
        <w:pStyle w:val="Listenabsatz"/>
        <w:numPr>
          <w:ilvl w:val="1"/>
          <w:numId w:val="18"/>
        </w:numPr>
      </w:pPr>
      <w:r>
        <w:t>Zellen K</w:t>
      </w:r>
      <w:r w:rsidR="00050C98">
        <w:t>6</w:t>
      </w:r>
      <w:r>
        <w:t>:K1</w:t>
      </w:r>
      <w:r w:rsidR="00050C98">
        <w:t>6</w:t>
      </w:r>
      <w:r>
        <w:t xml:space="preserve">: </w:t>
      </w:r>
      <w:r w:rsidR="00DF3F4F">
        <w:t>Zahlen</w:t>
      </w:r>
      <w:r>
        <w:t>format: "0,0"</w:t>
      </w:r>
    </w:p>
    <w:p w:rsidR="003138A4" w:rsidRDefault="00DF3F4F" w:rsidP="0014562F">
      <w:pPr>
        <w:pStyle w:val="Listenabsatz"/>
        <w:numPr>
          <w:ilvl w:val="1"/>
          <w:numId w:val="18"/>
        </w:numPr>
      </w:pPr>
      <w:r>
        <w:t>Spalte H ab H3: Zahlenformat: "0,0"</w:t>
      </w:r>
    </w:p>
    <w:p w:rsidR="003F14AB" w:rsidRDefault="003F14AB" w:rsidP="003F14AB">
      <w:pPr>
        <w:pStyle w:val="Listenabsatz"/>
        <w:numPr>
          <w:ilvl w:val="0"/>
          <w:numId w:val="18"/>
        </w:numPr>
      </w:pPr>
      <w:r>
        <w:t>Spielen Sie mit der Mindestpunktzahl und dem Abstand. Die Notenverteilung sollte sich anpassen. Setzen Sie die beiden Zellen wieder auf die ursprünglichen Werte zurück.</w:t>
      </w:r>
    </w:p>
    <w:p w:rsidR="00050C98" w:rsidRDefault="00050C98" w:rsidP="00050C98">
      <w:pPr>
        <w:pStyle w:val="berschrift2"/>
      </w:pPr>
      <w:r>
        <w:t>Weihnachtsgeld</w:t>
      </w:r>
    </w:p>
    <w:p w:rsidR="00050C98" w:rsidRDefault="00D6033D" w:rsidP="00050C98">
      <w:r>
        <w:t>Bald ist Weihnachten und in der Firma XYZ gibt es drei Arbeitsgruppen, die Vorschläge für die Höhe des Weihnachtsgeld</w:t>
      </w:r>
      <w:r w:rsidR="00CE496C">
        <w:t>s</w:t>
      </w:r>
      <w:r>
        <w:t xml:space="preserve"> erstellt haben.</w:t>
      </w:r>
    </w:p>
    <w:p w:rsidR="00CE496C" w:rsidRDefault="00CE496C" w:rsidP="00CE496C">
      <w:r>
        <w:t>Öffnen Sie das Arbeitsblatt "2) Weihnachtsgeld". Das Arbeitsblatt sollte so ähnlich wie die folgende Abbildung aussehen.</w:t>
      </w:r>
    </w:p>
    <w:p w:rsidR="00CE496C" w:rsidRDefault="00CE496C" w:rsidP="00CE496C">
      <w:r>
        <w:rPr>
          <w:noProof/>
        </w:rPr>
        <w:drawing>
          <wp:inline distT="0" distB="0" distL="0" distR="0">
            <wp:extent cx="6084570" cy="1438275"/>
            <wp:effectExtent l="0" t="0" r="0" b="0"/>
            <wp:docPr id="103038022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80227" name="Grafik 1030380227"/>
                    <pic:cNvPicPr/>
                  </pic:nvPicPr>
                  <pic:blipFill>
                    <a:blip r:embed="rId9">
                      <a:extLst>
                        <a:ext uri="{28A0092B-C50C-407E-A947-70E740481C1C}">
                          <a14:useLocalDpi xmlns:a14="http://schemas.microsoft.com/office/drawing/2010/main" val="0"/>
                        </a:ext>
                      </a:extLst>
                    </a:blip>
                    <a:stretch>
                      <a:fillRect/>
                    </a:stretch>
                  </pic:blipFill>
                  <pic:spPr>
                    <a:xfrm>
                      <a:off x="0" y="0"/>
                      <a:ext cx="6084570" cy="1438275"/>
                    </a:xfrm>
                    <a:prstGeom prst="rect">
                      <a:avLst/>
                    </a:prstGeom>
                  </pic:spPr>
                </pic:pic>
              </a:graphicData>
            </a:graphic>
          </wp:inline>
        </w:drawing>
      </w:r>
    </w:p>
    <w:p w:rsidR="00D854DD" w:rsidRDefault="00D854DD" w:rsidP="00CE496C">
      <w:r>
        <w:br w:type="page"/>
      </w:r>
    </w:p>
    <w:p w:rsidR="00CE496C" w:rsidRDefault="00CE496C" w:rsidP="00CE496C">
      <w:r>
        <w:lastRenderedPageBreak/>
        <w:t>Erstellen Sie folgende Formate:</w:t>
      </w:r>
    </w:p>
    <w:p w:rsidR="00CE496C" w:rsidRDefault="00CE496C" w:rsidP="00CE496C">
      <w:pPr>
        <w:pStyle w:val="Listenabsatz"/>
        <w:numPr>
          <w:ilvl w:val="0"/>
          <w:numId w:val="19"/>
        </w:numPr>
      </w:pPr>
      <w:r>
        <w:t>Zeile 1: Fontgröße 16, fett</w:t>
      </w:r>
    </w:p>
    <w:p w:rsidR="00CE496C" w:rsidRDefault="00CE496C" w:rsidP="00CE496C">
      <w:pPr>
        <w:pStyle w:val="Listenabsatz"/>
        <w:numPr>
          <w:ilvl w:val="0"/>
          <w:numId w:val="19"/>
        </w:numPr>
      </w:pPr>
      <w:r>
        <w:t>A2:I2, K2:M2: Hintergrundfarbe FH-Mint (RGB 0, 177, 172), Schriftfarbe weiß</w:t>
      </w:r>
    </w:p>
    <w:p w:rsidR="00CE496C" w:rsidRDefault="00CE496C" w:rsidP="00CE496C">
      <w:pPr>
        <w:pStyle w:val="Listenabsatz"/>
        <w:numPr>
          <w:ilvl w:val="0"/>
          <w:numId w:val="19"/>
        </w:numPr>
      </w:pPr>
      <w:r>
        <w:t>Die folgenden Zahlenformate ab Zeile 3:</w:t>
      </w:r>
    </w:p>
    <w:p w:rsidR="00CE496C" w:rsidRDefault="00CE496C" w:rsidP="00CE496C">
      <w:pPr>
        <w:pStyle w:val="Listenabsatz"/>
        <w:numPr>
          <w:ilvl w:val="1"/>
          <w:numId w:val="19"/>
        </w:numPr>
      </w:pPr>
      <w:r>
        <w:t>A: Zahlenformat "M-"0000</w:t>
      </w:r>
    </w:p>
    <w:p w:rsidR="00CE496C" w:rsidRDefault="00CE496C" w:rsidP="00CE496C">
      <w:pPr>
        <w:pStyle w:val="Listenabsatz"/>
        <w:numPr>
          <w:ilvl w:val="1"/>
          <w:numId w:val="19"/>
        </w:numPr>
      </w:pPr>
      <w:r>
        <w:t>E, K, L, M: Währung mit €-Symbol und zwei Nachkommastellen</w:t>
      </w:r>
    </w:p>
    <w:p w:rsidR="003559BA" w:rsidRDefault="003559BA" w:rsidP="003559BA">
      <w:pPr>
        <w:pStyle w:val="Listenabsatz"/>
        <w:numPr>
          <w:ilvl w:val="0"/>
          <w:numId w:val="19"/>
        </w:numPr>
      </w:pPr>
      <w:r>
        <w:t>Passen Sie gegebenenfalls die Breite der Spalten an.</w:t>
      </w:r>
    </w:p>
    <w:p w:rsidR="00CE496C" w:rsidRDefault="00CE496C" w:rsidP="00CE496C">
      <w:r>
        <w:t>Die drei Arbeitsgruppen haben unterschiedliche Vorschläge für die Berechnung des Weihnachtsgelds erarbeitet.</w:t>
      </w:r>
    </w:p>
    <w:p w:rsidR="00CE496C" w:rsidRDefault="00CE496C" w:rsidP="00CE496C">
      <w:pPr>
        <w:pStyle w:val="Listenabsatz"/>
        <w:numPr>
          <w:ilvl w:val="0"/>
          <w:numId w:val="20"/>
        </w:numPr>
      </w:pPr>
      <w:r>
        <w:t>Gruppe 1 (Spalte K): Weihnachten ist ein religiöses Fest. Angehörige einer Religion (Spalte G) erhalten 50% ihres Gehalts als Weihnachtsgeld. Ist jemand konfessionslos (Spalte G kfsls) erhält er/sie nur 20% des Gehalts als Weihnachtsgeld.</w:t>
      </w:r>
    </w:p>
    <w:p w:rsidR="00CE496C" w:rsidRDefault="00CE496C" w:rsidP="00CE496C">
      <w:pPr>
        <w:pStyle w:val="Listenabsatz"/>
        <w:numPr>
          <w:ilvl w:val="0"/>
          <w:numId w:val="20"/>
        </w:numPr>
      </w:pPr>
      <w:r>
        <w:t>Gruppe 2 (Spalte L): Weihnachten ist das Fest der Kinder. Für jedes Kind gibt es 100€ Weihnachtsgeld. Ledige (Spalte H: led)</w:t>
      </w:r>
      <w:r w:rsidR="003559BA">
        <w:t xml:space="preserve"> erhalten, wenn Sie mindestens ein Kind haben, zusätzlich 500€.</w:t>
      </w:r>
    </w:p>
    <w:p w:rsidR="003559BA" w:rsidRDefault="003559BA" w:rsidP="00CE496C">
      <w:pPr>
        <w:pStyle w:val="Listenabsatz"/>
        <w:numPr>
          <w:ilvl w:val="0"/>
          <w:numId w:val="20"/>
        </w:numPr>
      </w:pPr>
      <w:r>
        <w:t>Gruppe 3 (Spalte M): Treue muss belohnt werden: Alle Mitarbeiter, die mehr als 10 Jahre im Unternehmen sind, erhalten 50% ihres Gehaltes als Weihnachtsgeld. Mitarbeiter, die mindestens 5 Jahre dabei sind erhalten 30%. Alle anderen 10%.</w:t>
      </w:r>
    </w:p>
    <w:p w:rsidR="003559BA" w:rsidRDefault="003559BA" w:rsidP="003559BA">
      <w:pPr>
        <w:ind w:left="360"/>
      </w:pPr>
      <w:r>
        <w:t>Berechnen Sie in den Spalten K:M für jeden Mitarbeiter die Höhe des Weihnachtsgeld</w:t>
      </w:r>
      <w:r w:rsidR="00C447E0">
        <w:t>s</w:t>
      </w:r>
      <w:r>
        <w:t xml:space="preserve"> entsprechend der drei Vorschläge.</w:t>
      </w:r>
    </w:p>
    <w:p w:rsidR="0025477E" w:rsidRDefault="0025477E" w:rsidP="0025477E">
      <w:pPr>
        <w:pStyle w:val="berschrift2"/>
      </w:pPr>
      <w:r>
        <w:t>ISBN13</w:t>
      </w:r>
    </w:p>
    <w:p w:rsidR="00143550" w:rsidRDefault="00143550" w:rsidP="00143550">
      <w:r>
        <w:t>In der Vorlesung wurde besprochen, wie die Korrektheit einer ISBN13 kontrolliert werden kann. Sie implementieren im Folgenden einen ISBN13-Checker.</w:t>
      </w:r>
    </w:p>
    <w:p w:rsidR="00143550" w:rsidRDefault="00143550" w:rsidP="00143550">
      <w:r>
        <w:t>Öffnen Sie das Arbeitsblatt "3) ISBN13". Das Arbeitsblatt sollte so ähnlich wie die folgende Abbildung aussehen.</w:t>
      </w:r>
    </w:p>
    <w:p w:rsidR="00143550" w:rsidRDefault="00143550" w:rsidP="00143550">
      <w:r>
        <w:rPr>
          <w:noProof/>
        </w:rPr>
        <w:drawing>
          <wp:inline distT="0" distB="0" distL="0" distR="0">
            <wp:extent cx="6084570" cy="1381760"/>
            <wp:effectExtent l="0" t="0" r="0" b="2540"/>
            <wp:docPr id="1879653368"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53368" name="Grafik 1879653368"/>
                    <pic:cNvPicPr/>
                  </pic:nvPicPr>
                  <pic:blipFill>
                    <a:blip r:embed="rId10">
                      <a:extLst>
                        <a:ext uri="{28A0092B-C50C-407E-A947-70E740481C1C}">
                          <a14:useLocalDpi xmlns:a14="http://schemas.microsoft.com/office/drawing/2010/main" val="0"/>
                        </a:ext>
                      </a:extLst>
                    </a:blip>
                    <a:stretch>
                      <a:fillRect/>
                    </a:stretch>
                  </pic:blipFill>
                  <pic:spPr>
                    <a:xfrm>
                      <a:off x="0" y="0"/>
                      <a:ext cx="6084570" cy="1381760"/>
                    </a:xfrm>
                    <a:prstGeom prst="rect">
                      <a:avLst/>
                    </a:prstGeom>
                  </pic:spPr>
                </pic:pic>
              </a:graphicData>
            </a:graphic>
          </wp:inline>
        </w:drawing>
      </w:r>
    </w:p>
    <w:p w:rsidR="00D854DD" w:rsidRDefault="00D854DD" w:rsidP="00143550">
      <w:r>
        <w:br w:type="page"/>
      </w:r>
    </w:p>
    <w:p w:rsidR="00143550" w:rsidRDefault="00143550" w:rsidP="00143550">
      <w:r>
        <w:lastRenderedPageBreak/>
        <w:t>Erstellen Sie folgende Formate:</w:t>
      </w:r>
    </w:p>
    <w:p w:rsidR="00143550" w:rsidRDefault="00143550" w:rsidP="00143550">
      <w:pPr>
        <w:pStyle w:val="Listenabsatz"/>
        <w:numPr>
          <w:ilvl w:val="0"/>
          <w:numId w:val="21"/>
        </w:numPr>
      </w:pPr>
      <w:r>
        <w:t>Zeile 1: Fontgröße 16, fett</w:t>
      </w:r>
    </w:p>
    <w:p w:rsidR="00143550" w:rsidRDefault="00143550" w:rsidP="00143550">
      <w:pPr>
        <w:pStyle w:val="Listenabsatz"/>
        <w:numPr>
          <w:ilvl w:val="0"/>
          <w:numId w:val="21"/>
        </w:numPr>
      </w:pPr>
      <w:r>
        <w:t xml:space="preserve">Zellen B2:B3, </w:t>
      </w:r>
      <w:proofErr w:type="gramStart"/>
      <w:r>
        <w:t>P3:S3 :</w:t>
      </w:r>
      <w:proofErr w:type="gramEnd"/>
      <w:r>
        <w:t xml:space="preserve"> Hintergrundfarbe FH-Mint, Schriftfarbe weiß</w:t>
      </w:r>
    </w:p>
    <w:p w:rsidR="00143550" w:rsidRDefault="00143550" w:rsidP="00143550">
      <w:r>
        <w:t>Führen Sie folgende Berechnung durch:</w:t>
      </w:r>
    </w:p>
    <w:p w:rsidR="00143550" w:rsidRDefault="00143550" w:rsidP="00143550">
      <w:pPr>
        <w:pStyle w:val="Listenabsatz"/>
        <w:numPr>
          <w:ilvl w:val="0"/>
          <w:numId w:val="22"/>
        </w:numPr>
      </w:pPr>
      <w:r>
        <w:t xml:space="preserve">C4: Nutzen Sie die Funktion </w:t>
      </w:r>
      <w:proofErr w:type="gramStart"/>
      <w:r>
        <w:t>TEIL(</w:t>
      </w:r>
      <w:proofErr w:type="gramEnd"/>
      <w:r>
        <w:t>). Diese Funktion ist eigentlich eine Textfunktion (wird noch später behandelt). Die Funktion schneidet aus einem Text (1. Param</w:t>
      </w:r>
      <w:r w:rsidR="00C447E0">
        <w:t>e</w:t>
      </w:r>
      <w:r>
        <w:t>ter) ab einer Position (2. Parameter) eine vorgegebene Anzahl (3. Parameter) an Zeichen heraus. In diesem Fall ist der erste Paramter die ISBN (Zelle A4), der zweite Parameter ist die Ziffer (Zelle C3). Der dritte Parameter ist eine 1, wir wollen genau eine Ziffer haben. Das Ergebnis sollte jetzt eine 9 sein (Erste Ziffer der ISBN)</w:t>
      </w:r>
    </w:p>
    <w:p w:rsidR="00143550" w:rsidRDefault="00143550" w:rsidP="00143550">
      <w:pPr>
        <w:pStyle w:val="Listenabsatz"/>
        <w:numPr>
          <w:ilvl w:val="0"/>
          <w:numId w:val="22"/>
        </w:numPr>
      </w:pPr>
      <w:r>
        <w:t>Vorsicht: Diese 9 ist keine Zahl</w:t>
      </w:r>
      <w:r w:rsidR="00697FF7">
        <w:t>,</w:t>
      </w:r>
      <w:r>
        <w:t xml:space="preserve"> sondern ein Zeichen. Daher ist die 9 auch linksbündig ausgerichtet. Ergänzen Sie die Funktion in C4 am Ende noch um ein " * 1". Durch diese Multiplikation wird der Text wieder in eine Zahl umgewandelt.</w:t>
      </w:r>
    </w:p>
    <w:p w:rsidR="00143550" w:rsidRDefault="00143550" w:rsidP="00143550">
      <w:pPr>
        <w:pStyle w:val="Listenabsatz"/>
        <w:numPr>
          <w:ilvl w:val="0"/>
          <w:numId w:val="22"/>
        </w:numPr>
      </w:pPr>
      <w:r>
        <w:t>Fügen Sie jetzt noch $ hinzu, so dass Sie die Zellen nach rechts bis zur Spalte O ausfüllen können. Jetzt sollten die einzelnen Ziffern der ISBN in den Zellen C4 bis O4 stehen.</w:t>
      </w:r>
    </w:p>
    <w:p w:rsidR="00143550" w:rsidRDefault="00143550" w:rsidP="00143550">
      <w:pPr>
        <w:pStyle w:val="Listenabsatz"/>
        <w:numPr>
          <w:ilvl w:val="0"/>
          <w:numId w:val="22"/>
        </w:numPr>
      </w:pPr>
      <w:r>
        <w:t>Ergänzen Sie weitere $ so, dass Sie die Zellen C4 bis O4 auch nach unten ausfüllen können.</w:t>
      </w:r>
    </w:p>
    <w:p w:rsidR="00143550" w:rsidRDefault="00D854DD" w:rsidP="00143550">
      <w:pPr>
        <w:pStyle w:val="Listenabsatz"/>
        <w:numPr>
          <w:ilvl w:val="0"/>
          <w:numId w:val="22"/>
        </w:numPr>
      </w:pPr>
      <w:r>
        <w:t>P4: Berechnen Sie die Summe der Produkte der Ziffern C4:N4 (nicht O4 !!!) mit den Gewichten in C2:N2</w:t>
      </w:r>
    </w:p>
    <w:p w:rsidR="00D854DD" w:rsidRDefault="00D854DD" w:rsidP="00143550">
      <w:pPr>
        <w:pStyle w:val="Listenabsatz"/>
        <w:numPr>
          <w:ilvl w:val="0"/>
          <w:numId w:val="22"/>
        </w:numPr>
      </w:pPr>
      <w:r>
        <w:t xml:space="preserve">Q4: Berechnen Sie das Modulo 10 mit Hilfe der Funktion </w:t>
      </w:r>
      <w:proofErr w:type="gramStart"/>
      <w:r>
        <w:t>REST(</w:t>
      </w:r>
      <w:proofErr w:type="gramEnd"/>
      <w:r>
        <w:t>)</w:t>
      </w:r>
    </w:p>
    <w:p w:rsidR="00D854DD" w:rsidRDefault="00D854DD" w:rsidP="00143550">
      <w:pPr>
        <w:pStyle w:val="Listenabsatz"/>
        <w:numPr>
          <w:ilvl w:val="0"/>
          <w:numId w:val="22"/>
        </w:numPr>
      </w:pPr>
      <w:r>
        <w:t>R4: Subtrahieren Sie das Ergebnis in Q4 von der Zahl 10.</w:t>
      </w:r>
    </w:p>
    <w:p w:rsidR="00D854DD" w:rsidRDefault="00D854DD" w:rsidP="00143550">
      <w:pPr>
        <w:pStyle w:val="Listenabsatz"/>
        <w:numPr>
          <w:ilvl w:val="0"/>
          <w:numId w:val="22"/>
        </w:numPr>
      </w:pPr>
      <w:r>
        <w:t xml:space="preserve">R4: Achtung: Wenn in Q4 eine 0 steht, dann steht in R4 jetzt eine 10. Das darf nicht sein. Es sollte eine 0 stehen. Überlegen Sie, wie Sie die Funktion in R4 anpassen, so dass in diesem Fall eben eine 0 </w:t>
      </w:r>
      <w:r w:rsidR="00C447E0">
        <w:t>in der Zelle</w:t>
      </w:r>
      <w:r>
        <w:t xml:space="preserve"> steht.</w:t>
      </w:r>
    </w:p>
    <w:p w:rsidR="00D854DD" w:rsidRDefault="00D854DD" w:rsidP="00143550">
      <w:pPr>
        <w:pStyle w:val="Listenabsatz"/>
        <w:numPr>
          <w:ilvl w:val="0"/>
          <w:numId w:val="22"/>
        </w:numPr>
      </w:pPr>
      <w:r>
        <w:t>S4: Vergleichen Sie Ihr Ergebnis aus R4 mit dem Ergebnis aus O4. Sind beide Ergebnisse gleich, dann sollte in S4 der Text "ISBN korrekt" ausgegeben werden. Ansonsten der Text "Falsch".</w:t>
      </w:r>
    </w:p>
    <w:p w:rsidR="00C447E0" w:rsidRDefault="00C447E0" w:rsidP="00143550">
      <w:pPr>
        <w:pStyle w:val="Listenabsatz"/>
        <w:numPr>
          <w:ilvl w:val="0"/>
          <w:numId w:val="22"/>
        </w:numPr>
      </w:pPr>
      <w:r>
        <w:t>Füllen Sie P4:S4 nach unten automatisch aus.</w:t>
      </w:r>
    </w:p>
    <w:p w:rsidR="00D854DD" w:rsidRPr="00143550" w:rsidRDefault="00D854DD" w:rsidP="00143550">
      <w:pPr>
        <w:pStyle w:val="Listenabsatz"/>
        <w:numPr>
          <w:ilvl w:val="0"/>
          <w:numId w:val="22"/>
        </w:numPr>
      </w:pPr>
      <w:r>
        <w:t>Es gibe eine falsche ISBN in der Liste. Kopieren Sie diese falsche ISBN in die Zelle T4</w:t>
      </w:r>
    </w:p>
    <w:p w:rsidR="00A85FC6" w:rsidRDefault="00A85FC6" w:rsidP="00AA5DAA">
      <w:pPr>
        <w:pStyle w:val="berschrift1"/>
        <w:rPr>
          <w:noProof/>
        </w:rPr>
      </w:pPr>
      <w:r>
        <w:rPr>
          <w:noProof/>
        </w:rPr>
        <w:t>Abgabe</w:t>
      </w:r>
    </w:p>
    <w:p w:rsidR="00B35742" w:rsidRPr="000D31B4" w:rsidRDefault="00A85FC6" w:rsidP="00B35742">
      <w:pPr>
        <w:rPr>
          <w:b/>
          <w:bCs/>
          <w:lang w:val="zu-ZA"/>
        </w:rPr>
      </w:pPr>
      <w:r>
        <w:rPr>
          <w:lang w:val="zu-ZA"/>
        </w:rPr>
        <w:t xml:space="preserve">Laden Sie die Lösungsdatei auf Ilias im Abgabenordner hoch. </w:t>
      </w:r>
      <w:r w:rsidR="00B35742">
        <w:rPr>
          <w:lang w:val="zu-ZA"/>
        </w:rPr>
        <w:t>Verändern Sie auf keinen Fall den Namen der Datei.</w:t>
      </w:r>
      <w:r w:rsidR="000D31B4">
        <w:rPr>
          <w:lang w:val="zu-ZA"/>
        </w:rPr>
        <w:t xml:space="preserve"> Späteste Abgabe: </w:t>
      </w:r>
      <w:r w:rsidR="000D31B4">
        <w:rPr>
          <w:b/>
          <w:bCs/>
          <w:lang w:val="zu-ZA"/>
        </w:rPr>
        <w:t xml:space="preserve">So, </w:t>
      </w:r>
      <w:r w:rsidR="00D854DD">
        <w:rPr>
          <w:b/>
          <w:bCs/>
          <w:lang w:val="zu-ZA"/>
        </w:rPr>
        <w:t>10.Nov.</w:t>
      </w:r>
      <w:r w:rsidR="000D31B4">
        <w:rPr>
          <w:b/>
          <w:bCs/>
          <w:lang w:val="zu-ZA"/>
        </w:rPr>
        <w:t>, 23.55h</w:t>
      </w:r>
    </w:p>
    <w:sectPr w:rsidR="00B35742" w:rsidRPr="000D31B4" w:rsidSect="00B35742">
      <w:headerReference w:type="default" r:id="rId11"/>
      <w:headerReference w:type="first" r:id="rId12"/>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3642D" w:rsidRDefault="00F3642D">
      <w:r>
        <w:separator/>
      </w:r>
    </w:p>
  </w:endnote>
  <w:endnote w:type="continuationSeparator" w:id="0">
    <w:p w:rsidR="00F3642D" w:rsidRDefault="00F36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3642D" w:rsidRDefault="00F3642D">
      <w:r>
        <w:separator/>
      </w:r>
    </w:p>
  </w:footnote>
  <w:footnote w:type="continuationSeparator" w:id="0">
    <w:p w:rsidR="00F3642D" w:rsidRDefault="00F36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Kopfzeile"/>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Kopfzeile"/>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Kopfzeile"/>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2A81"/>
    <w:multiLevelType w:val="hybridMultilevel"/>
    <w:tmpl w:val="C2A84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340970"/>
    <w:multiLevelType w:val="hybridMultilevel"/>
    <w:tmpl w:val="7178A7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8"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572B7"/>
    <w:multiLevelType w:val="hybridMultilevel"/>
    <w:tmpl w:val="4B6AB6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6AC08F6"/>
    <w:multiLevelType w:val="hybridMultilevel"/>
    <w:tmpl w:val="D8DAD3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553BB0"/>
    <w:multiLevelType w:val="hybridMultilevel"/>
    <w:tmpl w:val="31C486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17"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1">
    <w:nsid w:val="69483C9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7E312B7"/>
    <w:multiLevelType w:val="hybridMultilevel"/>
    <w:tmpl w:val="57585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16"/>
  </w:num>
  <w:num w:numId="2" w16cid:durableId="1324972883">
    <w:abstractNumId w:val="11"/>
  </w:num>
  <w:num w:numId="3" w16cid:durableId="1359042738">
    <w:abstractNumId w:val="10"/>
  </w:num>
  <w:num w:numId="4" w16cid:durableId="1649900774">
    <w:abstractNumId w:val="19"/>
  </w:num>
  <w:num w:numId="5" w16cid:durableId="1536891931">
    <w:abstractNumId w:val="7"/>
  </w:num>
  <w:num w:numId="6" w16cid:durableId="996497203">
    <w:abstractNumId w:val="1"/>
  </w:num>
  <w:num w:numId="7" w16cid:durableId="29034995">
    <w:abstractNumId w:val="17"/>
  </w:num>
  <w:num w:numId="8" w16cid:durableId="1396931589">
    <w:abstractNumId w:val="8"/>
  </w:num>
  <w:num w:numId="9" w16cid:durableId="139854037">
    <w:abstractNumId w:val="3"/>
  </w:num>
  <w:num w:numId="10" w16cid:durableId="669328237">
    <w:abstractNumId w:val="15"/>
  </w:num>
  <w:num w:numId="11" w16cid:durableId="103236449">
    <w:abstractNumId w:val="4"/>
  </w:num>
  <w:num w:numId="12" w16cid:durableId="648751557">
    <w:abstractNumId w:val="9"/>
  </w:num>
  <w:num w:numId="13" w16cid:durableId="47994409">
    <w:abstractNumId w:val="12"/>
  </w:num>
  <w:num w:numId="14" w16cid:durableId="1785465096">
    <w:abstractNumId w:val="5"/>
  </w:num>
  <w:num w:numId="15" w16cid:durableId="176315950">
    <w:abstractNumId w:val="18"/>
  </w:num>
  <w:num w:numId="16" w16cid:durableId="608902529">
    <w:abstractNumId w:val="2"/>
  </w:num>
  <w:num w:numId="17" w16cid:durableId="112679877">
    <w:abstractNumId w:val="20"/>
  </w:num>
  <w:num w:numId="18" w16cid:durableId="1357266482">
    <w:abstractNumId w:val="14"/>
  </w:num>
  <w:num w:numId="19" w16cid:durableId="1632130150">
    <w:abstractNumId w:val="0"/>
  </w:num>
  <w:num w:numId="20" w16cid:durableId="1252619369">
    <w:abstractNumId w:val="6"/>
  </w:num>
  <w:num w:numId="21" w16cid:durableId="115298965">
    <w:abstractNumId w:val="21"/>
  </w:num>
  <w:num w:numId="22" w16cid:durableId="2128742254">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0C98"/>
    <w:rsid w:val="00051DA8"/>
    <w:rsid w:val="00077046"/>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4999"/>
    <w:rsid w:val="00105823"/>
    <w:rsid w:val="001123E4"/>
    <w:rsid w:val="00112BB3"/>
    <w:rsid w:val="0011438C"/>
    <w:rsid w:val="00120F10"/>
    <w:rsid w:val="00123ED9"/>
    <w:rsid w:val="00130B99"/>
    <w:rsid w:val="00134D20"/>
    <w:rsid w:val="00137B95"/>
    <w:rsid w:val="00143550"/>
    <w:rsid w:val="00144246"/>
    <w:rsid w:val="0014562F"/>
    <w:rsid w:val="00151A27"/>
    <w:rsid w:val="00157F5F"/>
    <w:rsid w:val="00161B21"/>
    <w:rsid w:val="00166CCF"/>
    <w:rsid w:val="00166E83"/>
    <w:rsid w:val="00175B5F"/>
    <w:rsid w:val="00194969"/>
    <w:rsid w:val="001A1FC2"/>
    <w:rsid w:val="001A45B2"/>
    <w:rsid w:val="001A47F9"/>
    <w:rsid w:val="001B2BA6"/>
    <w:rsid w:val="001C0A70"/>
    <w:rsid w:val="001C3047"/>
    <w:rsid w:val="001C36B0"/>
    <w:rsid w:val="001C595B"/>
    <w:rsid w:val="001E443D"/>
    <w:rsid w:val="001F5D9A"/>
    <w:rsid w:val="00202A7F"/>
    <w:rsid w:val="00203C5D"/>
    <w:rsid w:val="002129F9"/>
    <w:rsid w:val="00212BEA"/>
    <w:rsid w:val="00213A4D"/>
    <w:rsid w:val="0022291F"/>
    <w:rsid w:val="00227FB3"/>
    <w:rsid w:val="00236930"/>
    <w:rsid w:val="0025423A"/>
    <w:rsid w:val="0025477E"/>
    <w:rsid w:val="00256EB2"/>
    <w:rsid w:val="002628ED"/>
    <w:rsid w:val="00267203"/>
    <w:rsid w:val="0027194F"/>
    <w:rsid w:val="00272CF8"/>
    <w:rsid w:val="00287AB7"/>
    <w:rsid w:val="00295CCD"/>
    <w:rsid w:val="00296E70"/>
    <w:rsid w:val="002A4B6B"/>
    <w:rsid w:val="002B0FF7"/>
    <w:rsid w:val="002B3C36"/>
    <w:rsid w:val="002B4DD1"/>
    <w:rsid w:val="002C1746"/>
    <w:rsid w:val="002D2250"/>
    <w:rsid w:val="00303B0F"/>
    <w:rsid w:val="00307E9D"/>
    <w:rsid w:val="003138A4"/>
    <w:rsid w:val="00330201"/>
    <w:rsid w:val="00341ED3"/>
    <w:rsid w:val="00343819"/>
    <w:rsid w:val="00347603"/>
    <w:rsid w:val="003559BA"/>
    <w:rsid w:val="003566EF"/>
    <w:rsid w:val="003572D7"/>
    <w:rsid w:val="00362AFA"/>
    <w:rsid w:val="00364C83"/>
    <w:rsid w:val="00366A30"/>
    <w:rsid w:val="00371DF9"/>
    <w:rsid w:val="00374B8A"/>
    <w:rsid w:val="0038661C"/>
    <w:rsid w:val="003A6477"/>
    <w:rsid w:val="003B06D8"/>
    <w:rsid w:val="003B7BC6"/>
    <w:rsid w:val="003D27AF"/>
    <w:rsid w:val="003E0712"/>
    <w:rsid w:val="003E2646"/>
    <w:rsid w:val="003E2DF4"/>
    <w:rsid w:val="003E740C"/>
    <w:rsid w:val="003F14AB"/>
    <w:rsid w:val="003F4C70"/>
    <w:rsid w:val="00403364"/>
    <w:rsid w:val="00403E8F"/>
    <w:rsid w:val="00421C17"/>
    <w:rsid w:val="00424D58"/>
    <w:rsid w:val="00437369"/>
    <w:rsid w:val="00443E80"/>
    <w:rsid w:val="004560F8"/>
    <w:rsid w:val="0045684F"/>
    <w:rsid w:val="00462354"/>
    <w:rsid w:val="004743D4"/>
    <w:rsid w:val="00474C65"/>
    <w:rsid w:val="00474E18"/>
    <w:rsid w:val="00475387"/>
    <w:rsid w:val="004767BE"/>
    <w:rsid w:val="00477D30"/>
    <w:rsid w:val="00486389"/>
    <w:rsid w:val="00486DAB"/>
    <w:rsid w:val="00492ACB"/>
    <w:rsid w:val="00493216"/>
    <w:rsid w:val="00495147"/>
    <w:rsid w:val="004B79FF"/>
    <w:rsid w:val="004C1132"/>
    <w:rsid w:val="004C12B0"/>
    <w:rsid w:val="004C7137"/>
    <w:rsid w:val="004D1E34"/>
    <w:rsid w:val="004E7B67"/>
    <w:rsid w:val="004F3A9B"/>
    <w:rsid w:val="004F3D15"/>
    <w:rsid w:val="004F4A8D"/>
    <w:rsid w:val="00503DA9"/>
    <w:rsid w:val="00506C50"/>
    <w:rsid w:val="00516480"/>
    <w:rsid w:val="00521A58"/>
    <w:rsid w:val="0052244B"/>
    <w:rsid w:val="0052248A"/>
    <w:rsid w:val="00527A28"/>
    <w:rsid w:val="00532162"/>
    <w:rsid w:val="005334AB"/>
    <w:rsid w:val="0053426A"/>
    <w:rsid w:val="0053457C"/>
    <w:rsid w:val="00534581"/>
    <w:rsid w:val="00535E8F"/>
    <w:rsid w:val="0054707C"/>
    <w:rsid w:val="0055482B"/>
    <w:rsid w:val="00557B81"/>
    <w:rsid w:val="005632FC"/>
    <w:rsid w:val="00573959"/>
    <w:rsid w:val="00586C3E"/>
    <w:rsid w:val="00586D3C"/>
    <w:rsid w:val="00597DC4"/>
    <w:rsid w:val="00597FF7"/>
    <w:rsid w:val="005A601C"/>
    <w:rsid w:val="005A6B03"/>
    <w:rsid w:val="005B21B8"/>
    <w:rsid w:val="005B25A4"/>
    <w:rsid w:val="005C2AF0"/>
    <w:rsid w:val="005D43FD"/>
    <w:rsid w:val="005F1F9B"/>
    <w:rsid w:val="00611142"/>
    <w:rsid w:val="006264EF"/>
    <w:rsid w:val="00644743"/>
    <w:rsid w:val="00645C3E"/>
    <w:rsid w:val="00653CB5"/>
    <w:rsid w:val="00655008"/>
    <w:rsid w:val="00665AE1"/>
    <w:rsid w:val="00697FF7"/>
    <w:rsid w:val="006B0E9F"/>
    <w:rsid w:val="006B3FD8"/>
    <w:rsid w:val="006D29C5"/>
    <w:rsid w:val="006D46C8"/>
    <w:rsid w:val="006D4735"/>
    <w:rsid w:val="006F0D02"/>
    <w:rsid w:val="006F3045"/>
    <w:rsid w:val="006F7FAA"/>
    <w:rsid w:val="00706F6A"/>
    <w:rsid w:val="00711BA8"/>
    <w:rsid w:val="00713D36"/>
    <w:rsid w:val="00714399"/>
    <w:rsid w:val="0072563A"/>
    <w:rsid w:val="0074639F"/>
    <w:rsid w:val="00754496"/>
    <w:rsid w:val="007569E4"/>
    <w:rsid w:val="00761BDF"/>
    <w:rsid w:val="0076449F"/>
    <w:rsid w:val="007672AC"/>
    <w:rsid w:val="0078167D"/>
    <w:rsid w:val="007A4108"/>
    <w:rsid w:val="007B0293"/>
    <w:rsid w:val="007C6336"/>
    <w:rsid w:val="007D2FD4"/>
    <w:rsid w:val="007D4BC7"/>
    <w:rsid w:val="007E19B2"/>
    <w:rsid w:val="007E4AB1"/>
    <w:rsid w:val="008159FF"/>
    <w:rsid w:val="00826315"/>
    <w:rsid w:val="00842F6A"/>
    <w:rsid w:val="008506C8"/>
    <w:rsid w:val="0085198D"/>
    <w:rsid w:val="00872613"/>
    <w:rsid w:val="008730C2"/>
    <w:rsid w:val="00877C09"/>
    <w:rsid w:val="008813FE"/>
    <w:rsid w:val="0088790D"/>
    <w:rsid w:val="00893254"/>
    <w:rsid w:val="00895840"/>
    <w:rsid w:val="008A1A75"/>
    <w:rsid w:val="008A2AE1"/>
    <w:rsid w:val="008B236C"/>
    <w:rsid w:val="008C07F3"/>
    <w:rsid w:val="008C4436"/>
    <w:rsid w:val="008D342F"/>
    <w:rsid w:val="008D4596"/>
    <w:rsid w:val="008E54A2"/>
    <w:rsid w:val="008E6EA9"/>
    <w:rsid w:val="008F0732"/>
    <w:rsid w:val="008F1EAC"/>
    <w:rsid w:val="008F53B4"/>
    <w:rsid w:val="00907208"/>
    <w:rsid w:val="0092527A"/>
    <w:rsid w:val="009511E4"/>
    <w:rsid w:val="0095133B"/>
    <w:rsid w:val="0096142D"/>
    <w:rsid w:val="00963C46"/>
    <w:rsid w:val="0096543C"/>
    <w:rsid w:val="0096665E"/>
    <w:rsid w:val="00971BB5"/>
    <w:rsid w:val="00971F32"/>
    <w:rsid w:val="009743DB"/>
    <w:rsid w:val="00981C51"/>
    <w:rsid w:val="0098589D"/>
    <w:rsid w:val="0098751F"/>
    <w:rsid w:val="0099367F"/>
    <w:rsid w:val="00994029"/>
    <w:rsid w:val="009A0F45"/>
    <w:rsid w:val="009B2D35"/>
    <w:rsid w:val="009B3CF4"/>
    <w:rsid w:val="009C1D96"/>
    <w:rsid w:val="009C4098"/>
    <w:rsid w:val="009C4C48"/>
    <w:rsid w:val="009C4D2F"/>
    <w:rsid w:val="009C4E40"/>
    <w:rsid w:val="009C7602"/>
    <w:rsid w:val="009D1409"/>
    <w:rsid w:val="009D6C86"/>
    <w:rsid w:val="009E1171"/>
    <w:rsid w:val="009E7246"/>
    <w:rsid w:val="00A00313"/>
    <w:rsid w:val="00A02B92"/>
    <w:rsid w:val="00A061DD"/>
    <w:rsid w:val="00A11294"/>
    <w:rsid w:val="00A170E3"/>
    <w:rsid w:val="00A24827"/>
    <w:rsid w:val="00A40A4C"/>
    <w:rsid w:val="00A41560"/>
    <w:rsid w:val="00A41C82"/>
    <w:rsid w:val="00A437AE"/>
    <w:rsid w:val="00A47DFC"/>
    <w:rsid w:val="00A63D2E"/>
    <w:rsid w:val="00A641D1"/>
    <w:rsid w:val="00A67110"/>
    <w:rsid w:val="00A70286"/>
    <w:rsid w:val="00A71455"/>
    <w:rsid w:val="00A81ACF"/>
    <w:rsid w:val="00A83631"/>
    <w:rsid w:val="00A85FC6"/>
    <w:rsid w:val="00A87D89"/>
    <w:rsid w:val="00AA5212"/>
    <w:rsid w:val="00AA5DAA"/>
    <w:rsid w:val="00AD539A"/>
    <w:rsid w:val="00AE57D3"/>
    <w:rsid w:val="00AF5C86"/>
    <w:rsid w:val="00B01FC8"/>
    <w:rsid w:val="00B07144"/>
    <w:rsid w:val="00B14A01"/>
    <w:rsid w:val="00B2625A"/>
    <w:rsid w:val="00B35742"/>
    <w:rsid w:val="00B37C4E"/>
    <w:rsid w:val="00B41315"/>
    <w:rsid w:val="00B51167"/>
    <w:rsid w:val="00B56F86"/>
    <w:rsid w:val="00B57E7A"/>
    <w:rsid w:val="00B86566"/>
    <w:rsid w:val="00B93310"/>
    <w:rsid w:val="00B96EEB"/>
    <w:rsid w:val="00B96F72"/>
    <w:rsid w:val="00BA5618"/>
    <w:rsid w:val="00BA6802"/>
    <w:rsid w:val="00BC7B03"/>
    <w:rsid w:val="00BE5FD0"/>
    <w:rsid w:val="00BF1C55"/>
    <w:rsid w:val="00C035FE"/>
    <w:rsid w:val="00C1133C"/>
    <w:rsid w:val="00C15C0D"/>
    <w:rsid w:val="00C26EC1"/>
    <w:rsid w:val="00C36D55"/>
    <w:rsid w:val="00C3728A"/>
    <w:rsid w:val="00C43212"/>
    <w:rsid w:val="00C447E0"/>
    <w:rsid w:val="00C51BE2"/>
    <w:rsid w:val="00C5609E"/>
    <w:rsid w:val="00C56241"/>
    <w:rsid w:val="00C60509"/>
    <w:rsid w:val="00C655C6"/>
    <w:rsid w:val="00C718FF"/>
    <w:rsid w:val="00C87A35"/>
    <w:rsid w:val="00C930F1"/>
    <w:rsid w:val="00C9405E"/>
    <w:rsid w:val="00C962A9"/>
    <w:rsid w:val="00CA3DB5"/>
    <w:rsid w:val="00CC2BED"/>
    <w:rsid w:val="00CC3683"/>
    <w:rsid w:val="00CC7B7D"/>
    <w:rsid w:val="00CC7E1F"/>
    <w:rsid w:val="00CE2C6B"/>
    <w:rsid w:val="00CE33CB"/>
    <w:rsid w:val="00CE496C"/>
    <w:rsid w:val="00CE770B"/>
    <w:rsid w:val="00CF1BA4"/>
    <w:rsid w:val="00CF776F"/>
    <w:rsid w:val="00D05502"/>
    <w:rsid w:val="00D117AC"/>
    <w:rsid w:val="00D13DC4"/>
    <w:rsid w:val="00D27918"/>
    <w:rsid w:val="00D33886"/>
    <w:rsid w:val="00D401C4"/>
    <w:rsid w:val="00D46339"/>
    <w:rsid w:val="00D471C0"/>
    <w:rsid w:val="00D50C27"/>
    <w:rsid w:val="00D54DE5"/>
    <w:rsid w:val="00D6033D"/>
    <w:rsid w:val="00D81188"/>
    <w:rsid w:val="00D8537B"/>
    <w:rsid w:val="00D854DD"/>
    <w:rsid w:val="00D96B13"/>
    <w:rsid w:val="00DB3A66"/>
    <w:rsid w:val="00DD2B8B"/>
    <w:rsid w:val="00DD2C41"/>
    <w:rsid w:val="00DD3410"/>
    <w:rsid w:val="00DF01E0"/>
    <w:rsid w:val="00DF3D5D"/>
    <w:rsid w:val="00DF3F4F"/>
    <w:rsid w:val="00DF6DD0"/>
    <w:rsid w:val="00E01024"/>
    <w:rsid w:val="00E139C0"/>
    <w:rsid w:val="00E21513"/>
    <w:rsid w:val="00E37FCB"/>
    <w:rsid w:val="00E467F6"/>
    <w:rsid w:val="00E550D4"/>
    <w:rsid w:val="00E60097"/>
    <w:rsid w:val="00E70DF9"/>
    <w:rsid w:val="00E75A29"/>
    <w:rsid w:val="00EB04BE"/>
    <w:rsid w:val="00EB274D"/>
    <w:rsid w:val="00EF33C5"/>
    <w:rsid w:val="00EF5B87"/>
    <w:rsid w:val="00F0370E"/>
    <w:rsid w:val="00F054E4"/>
    <w:rsid w:val="00F06F75"/>
    <w:rsid w:val="00F17EEC"/>
    <w:rsid w:val="00F23F9B"/>
    <w:rsid w:val="00F26CAF"/>
    <w:rsid w:val="00F35487"/>
    <w:rsid w:val="00F3642D"/>
    <w:rsid w:val="00F501C6"/>
    <w:rsid w:val="00F72F49"/>
    <w:rsid w:val="00F80FF7"/>
    <w:rsid w:val="00F9029F"/>
    <w:rsid w:val="00FA0FB0"/>
    <w:rsid w:val="00FA7015"/>
    <w:rsid w:val="00FB6B8F"/>
    <w:rsid w:val="00FD0C2B"/>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638F60"/>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16480"/>
    <w:pPr>
      <w:spacing w:after="120" w:line="360" w:lineRule="auto"/>
    </w:pPr>
    <w:rPr>
      <w:sz w:val="24"/>
      <w:szCs w:val="24"/>
    </w:rPr>
  </w:style>
  <w:style w:type="paragraph" w:styleId="berschrift1">
    <w:name w:val="heading 1"/>
    <w:basedOn w:val="Standard"/>
    <w:next w:val="Standard"/>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berschrift2">
    <w:name w:val="heading 2"/>
    <w:basedOn w:val="Standard"/>
    <w:next w:val="Standard"/>
    <w:qFormat/>
    <w:rsid w:val="00FE5335"/>
    <w:pPr>
      <w:keepNext/>
      <w:numPr>
        <w:ilvl w:val="1"/>
        <w:numId w:val="4"/>
      </w:numPr>
      <w:spacing w:before="240" w:after="60"/>
      <w:outlineLvl w:val="1"/>
    </w:pPr>
    <w:rPr>
      <w:rFonts w:ascii="Arial" w:hAnsi="Arial" w:cs="Arial"/>
      <w:bCs/>
      <w:iCs/>
      <w:sz w:val="28"/>
      <w:szCs w:val="28"/>
    </w:rPr>
  </w:style>
  <w:style w:type="paragraph" w:styleId="berschrift3">
    <w:name w:val="heading 3"/>
    <w:basedOn w:val="Standard"/>
    <w:next w:val="Standard"/>
    <w:qFormat/>
    <w:rsid w:val="009743DB"/>
    <w:pPr>
      <w:keepNext/>
      <w:numPr>
        <w:ilvl w:val="2"/>
        <w:numId w:val="4"/>
      </w:numPr>
      <w:outlineLvl w:val="2"/>
    </w:pPr>
    <w:rPr>
      <w:b/>
      <w:bCs/>
    </w:rPr>
  </w:style>
  <w:style w:type="paragraph" w:styleId="berschrift4">
    <w:name w:val="heading 4"/>
    <w:basedOn w:val="Standard"/>
    <w:next w:val="Standard"/>
    <w:qFormat/>
    <w:rsid w:val="009743DB"/>
    <w:pPr>
      <w:keepNext/>
      <w:numPr>
        <w:ilvl w:val="3"/>
        <w:numId w:val="4"/>
      </w:numPr>
      <w:outlineLvl w:val="3"/>
    </w:pPr>
    <w:rPr>
      <w:b/>
      <w:bCs/>
      <w:u w:val="single"/>
    </w:rPr>
  </w:style>
  <w:style w:type="paragraph" w:styleId="berschrift5">
    <w:name w:val="heading 5"/>
    <w:basedOn w:val="Standard"/>
    <w:next w:val="Standard"/>
    <w:qFormat/>
    <w:rsid w:val="009743DB"/>
    <w:pPr>
      <w:keepNext/>
      <w:numPr>
        <w:ilvl w:val="4"/>
        <w:numId w:val="4"/>
      </w:numPr>
      <w:outlineLvl w:val="4"/>
    </w:pPr>
    <w:rPr>
      <w:b/>
      <w:bCs/>
      <w:sz w:val="20"/>
      <w:u w:val="single"/>
    </w:rPr>
  </w:style>
  <w:style w:type="paragraph" w:styleId="berschrift6">
    <w:name w:val="heading 6"/>
    <w:basedOn w:val="Standard"/>
    <w:next w:val="Standard"/>
    <w:link w:val="berschrift6Zchn"/>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rsid w:val="009743DB"/>
    <w:pPr>
      <w:ind w:left="360"/>
    </w:pPr>
  </w:style>
  <w:style w:type="paragraph" w:styleId="Sprechblasentext">
    <w:name w:val="Balloon Text"/>
    <w:basedOn w:val="Standard"/>
    <w:link w:val="SprechblasentextZchn"/>
    <w:rsid w:val="00041E4F"/>
    <w:pPr>
      <w:spacing w:after="0"/>
    </w:pPr>
    <w:rPr>
      <w:rFonts w:ascii="Tahoma" w:hAnsi="Tahoma" w:cs="Tahoma"/>
      <w:sz w:val="16"/>
      <w:szCs w:val="16"/>
    </w:rPr>
  </w:style>
  <w:style w:type="paragraph" w:customStyle="1" w:styleId="Dokument-Titel">
    <w:name w:val="Dokument-Titel"/>
    <w:basedOn w:val="berschrift1"/>
    <w:rsid w:val="009743DB"/>
    <w:pPr>
      <w:numPr>
        <w:numId w:val="0"/>
      </w:numPr>
      <w:spacing w:after="480"/>
      <w:jc w:val="center"/>
    </w:pPr>
    <w:rPr>
      <w:sz w:val="40"/>
    </w:rPr>
  </w:style>
  <w:style w:type="character" w:styleId="Hyperlink">
    <w:name w:val="Hyperlink"/>
    <w:basedOn w:val="Absatz-Standardschriftart"/>
    <w:rsid w:val="009743DB"/>
    <w:rPr>
      <w:color w:val="0000FF"/>
      <w:u w:val="single"/>
    </w:rPr>
  </w:style>
  <w:style w:type="paragraph" w:customStyle="1" w:styleId="Liste-Dotted">
    <w:name w:val="Liste-Dotted"/>
    <w:basedOn w:val="Standard"/>
    <w:rsid w:val="009743DB"/>
    <w:pPr>
      <w:spacing w:after="0"/>
    </w:pPr>
  </w:style>
  <w:style w:type="paragraph" w:styleId="Kopfzeile">
    <w:name w:val="header"/>
    <w:basedOn w:val="Standard"/>
    <w:rsid w:val="009743DB"/>
    <w:pPr>
      <w:tabs>
        <w:tab w:val="center" w:pos="4819"/>
        <w:tab w:val="right" w:pos="9071"/>
      </w:tabs>
      <w:spacing w:after="0"/>
    </w:pPr>
    <w:rPr>
      <w:rFonts w:ascii="Arial" w:hAnsi="Arial"/>
      <w:szCs w:val="20"/>
    </w:rPr>
  </w:style>
  <w:style w:type="paragraph" w:styleId="Titel">
    <w:name w:val="Title"/>
    <w:basedOn w:val="Standard"/>
    <w:qFormat/>
    <w:rsid w:val="00166CCF"/>
    <w:pPr>
      <w:tabs>
        <w:tab w:val="left" w:pos="6861"/>
      </w:tabs>
      <w:spacing w:after="360" w:line="240" w:lineRule="auto"/>
      <w:jc w:val="center"/>
    </w:pPr>
    <w:rPr>
      <w:rFonts w:ascii="Verdana" w:hAnsi="Verdana"/>
      <w:sz w:val="36"/>
      <w:szCs w:val="20"/>
    </w:rPr>
  </w:style>
  <w:style w:type="paragraph" w:styleId="Textkrper">
    <w:name w:val="Body Text"/>
    <w:basedOn w:val="Standard"/>
    <w:rsid w:val="009743DB"/>
    <w:pPr>
      <w:tabs>
        <w:tab w:val="left" w:pos="6861"/>
      </w:tabs>
      <w:spacing w:after="0"/>
    </w:pPr>
    <w:rPr>
      <w:b/>
      <w:szCs w:val="20"/>
    </w:rPr>
  </w:style>
  <w:style w:type="paragraph" w:styleId="Fuzeile">
    <w:name w:val="footer"/>
    <w:basedOn w:val="Standard"/>
    <w:rsid w:val="009743DB"/>
    <w:pPr>
      <w:tabs>
        <w:tab w:val="center" w:pos="4536"/>
        <w:tab w:val="right" w:pos="9072"/>
      </w:tabs>
    </w:pPr>
  </w:style>
  <w:style w:type="paragraph" w:customStyle="1" w:styleId="List-Dotted">
    <w:name w:val="List-Dotted"/>
    <w:basedOn w:val="Standard"/>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SprechblasentextZchn">
    <w:name w:val="Sprechblasentext Zchn"/>
    <w:basedOn w:val="Absatz-Standardschriftart"/>
    <w:link w:val="Sprechblasentext"/>
    <w:rsid w:val="00041E4F"/>
    <w:rPr>
      <w:rFonts w:ascii="Tahoma" w:hAnsi="Tahoma" w:cs="Tahoma"/>
      <w:sz w:val="16"/>
      <w:szCs w:val="16"/>
    </w:rPr>
  </w:style>
  <w:style w:type="table" w:styleId="Tabellenraster">
    <w:name w:val="Table Grid"/>
    <w:basedOn w:val="NormaleTabelle"/>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041E4F"/>
    <w:pPr>
      <w:ind w:left="720"/>
      <w:contextualSpacing/>
    </w:pPr>
  </w:style>
  <w:style w:type="paragraph" w:styleId="Beschriftung">
    <w:name w:val="caption"/>
    <w:basedOn w:val="Standard"/>
    <w:next w:val="Standard"/>
    <w:unhideWhenUsed/>
    <w:qFormat/>
    <w:rsid w:val="00754496"/>
    <w:pPr>
      <w:spacing w:before="240" w:after="240"/>
      <w:jc w:val="center"/>
    </w:pPr>
    <w:rPr>
      <w:b/>
      <w:bCs/>
      <w:color w:val="000000" w:themeColor="text1"/>
      <w:szCs w:val="18"/>
    </w:rPr>
  </w:style>
  <w:style w:type="character" w:customStyle="1" w:styleId="berschrift6Zchn">
    <w:name w:val="Überschrift 6 Zchn"/>
    <w:basedOn w:val="Absatz-Standardschriftart"/>
    <w:link w:val="berschrift6"/>
    <w:semiHidden/>
    <w:rsid w:val="00FE5335"/>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FE5335"/>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FE5335"/>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FE5335"/>
    <w:rPr>
      <w:rFonts w:asciiTheme="majorHAnsi" w:eastAsiaTheme="majorEastAsia" w:hAnsiTheme="majorHAnsi" w:cstheme="majorBidi"/>
      <w:i/>
      <w:iCs/>
      <w:color w:val="404040" w:themeColor="text1" w:themeTint="BF"/>
    </w:rPr>
  </w:style>
  <w:style w:type="character" w:styleId="Platzhaltertext">
    <w:name w:val="Placeholder Text"/>
    <w:basedOn w:val="Absatz-Standardschriftart"/>
    <w:uiPriority w:val="99"/>
    <w:semiHidden/>
    <w:rsid w:val="00151A27"/>
    <w:rPr>
      <w:color w:val="808080"/>
    </w:rPr>
  </w:style>
  <w:style w:type="character" w:styleId="NichtaufgelsteErwhnung">
    <w:name w:val="Unresolved Mention"/>
    <w:basedOn w:val="Absatz-Standardschriftart"/>
    <w:uiPriority w:val="99"/>
    <w:semiHidden/>
    <w:unhideWhenUsed/>
    <w:rsid w:val="00993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0</TotalTime>
  <Pages>5</Pages>
  <Words>1074</Words>
  <Characters>6773</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21</cp:revision>
  <cp:lastPrinted>2024-10-10T15:24:00Z</cp:lastPrinted>
  <dcterms:created xsi:type="dcterms:W3CDTF">2024-08-07T17:10:00Z</dcterms:created>
  <dcterms:modified xsi:type="dcterms:W3CDTF">2024-10-31T12:06:00Z</dcterms:modified>
</cp:coreProperties>
</file>