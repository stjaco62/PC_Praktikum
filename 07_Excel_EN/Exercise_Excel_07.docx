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Pr="003736C3" w:rsidRDefault="003736C3" w:rsidP="00F04921">
      <w:pPr>
        <w:pStyle w:val="Titel"/>
        <w:rPr>
          <w:lang w:val="en-US"/>
        </w:rPr>
      </w:pPr>
      <w:r>
        <w:rPr>
          <w:lang w:val="en-US"/>
        </w:rPr>
        <w:t>Exercise</w:t>
      </w:r>
      <w:r w:rsidR="00F04921" w:rsidRPr="003736C3">
        <w:rPr>
          <w:lang w:val="en-US"/>
        </w:rPr>
        <w:t xml:space="preserve"> Excel 07</w:t>
      </w:r>
    </w:p>
    <w:p w:rsidR="00A85FC6" w:rsidRPr="003736C3" w:rsidRDefault="00A85FC6" w:rsidP="00144246">
      <w:pPr>
        <w:rPr>
          <w:lang w:val="en-US"/>
        </w:rPr>
      </w:pPr>
      <w:r w:rsidRPr="003736C3">
        <w:rPr>
          <w:lang w:val="en-US"/>
        </w:rPr>
        <w:t>Read the task carefully first. Many questions are answered by this!!</w:t>
      </w:r>
    </w:p>
    <w:p w:rsidR="003736C3" w:rsidRDefault="003736C3" w:rsidP="003736C3">
      <w:pPr>
        <w:pStyle w:val="berschrift1"/>
      </w:pPr>
      <w:r>
        <w:t>Before you start</w:t>
      </w:r>
    </w:p>
    <w:p w:rsidR="003736C3" w:rsidRPr="00FC3F79" w:rsidRDefault="003736C3" w:rsidP="003736C3">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3736C3" w:rsidRPr="00C220D7" w:rsidRDefault="003736C3" w:rsidP="003736C3">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A85FC6" w:rsidRDefault="0014562F" w:rsidP="00A85FC6">
      <w:pPr>
        <w:pStyle w:val="berschrift1"/>
      </w:pPr>
      <w:r>
        <w:t>Prerequisites for Excel 0</w:t>
      </w:r>
      <w:r w:rsidR="003736C3">
        <w:t>7</w:t>
      </w:r>
    </w:p>
    <w:p w:rsidR="00F35487" w:rsidRPr="003736C3" w:rsidRDefault="00F35487" w:rsidP="00F35487">
      <w:pPr>
        <w:rPr>
          <w:lang w:val="en-US"/>
        </w:rPr>
      </w:pPr>
      <w:r w:rsidRPr="003736C3">
        <w:rPr>
          <w:lang w:val="en-US"/>
        </w:rPr>
        <w:t xml:space="preserve">To solve this task, you should be able to do the following things </w:t>
      </w:r>
      <w:r w:rsidR="003736C3">
        <w:rPr>
          <w:lang w:val="en-US"/>
        </w:rPr>
        <w:t>with</w:t>
      </w:r>
      <w:r w:rsidRPr="003736C3">
        <w:rPr>
          <w:lang w:val="en-US"/>
        </w:rPr>
        <w:t xml:space="preserve"> Excel:</w:t>
      </w:r>
    </w:p>
    <w:p w:rsidR="00104999" w:rsidRPr="003736C3" w:rsidRDefault="0099367F" w:rsidP="0099367F">
      <w:pPr>
        <w:pStyle w:val="Listenabsatz"/>
        <w:numPr>
          <w:ilvl w:val="0"/>
          <w:numId w:val="12"/>
        </w:numPr>
        <w:rPr>
          <w:lang w:val="en-US"/>
        </w:rPr>
      </w:pPr>
      <w:r w:rsidRPr="003736C3">
        <w:rPr>
          <w:lang w:val="en-US"/>
        </w:rPr>
        <w:t>All requirements of the previous weeks:</w:t>
      </w:r>
    </w:p>
    <w:p w:rsidR="0099367F" w:rsidRDefault="0099367F" w:rsidP="0099367F">
      <w:pPr>
        <w:pStyle w:val="Listenabsatz"/>
        <w:numPr>
          <w:ilvl w:val="1"/>
          <w:numId w:val="12"/>
        </w:numPr>
      </w:pPr>
      <w:r>
        <w:t>Formats, Number Formats</w:t>
      </w:r>
    </w:p>
    <w:p w:rsidR="00872613" w:rsidRDefault="00872613" w:rsidP="00872613">
      <w:pPr>
        <w:pStyle w:val="Listenabsatz"/>
        <w:numPr>
          <w:ilvl w:val="1"/>
          <w:numId w:val="12"/>
        </w:numPr>
      </w:pPr>
      <w:r>
        <w:t>Build simple functions yourself</w:t>
      </w:r>
    </w:p>
    <w:p w:rsidR="00287A82" w:rsidRPr="003736C3" w:rsidRDefault="00287A82" w:rsidP="00872613">
      <w:pPr>
        <w:pStyle w:val="Listenabsatz"/>
        <w:numPr>
          <w:ilvl w:val="1"/>
          <w:numId w:val="12"/>
        </w:numPr>
        <w:rPr>
          <w:lang w:val="en-US"/>
        </w:rPr>
      </w:pPr>
      <w:r w:rsidRPr="003736C3">
        <w:rPr>
          <w:lang w:val="en-US"/>
        </w:rPr>
        <w:t xml:space="preserve">The most important text functions: </w:t>
      </w:r>
      <w:proofErr w:type="gramStart"/>
      <w:r w:rsidRPr="003736C3">
        <w:rPr>
          <w:lang w:val="en-US"/>
        </w:rPr>
        <w:t>SMALL(</w:t>
      </w:r>
      <w:proofErr w:type="gramEnd"/>
      <w:r w:rsidRPr="003736C3">
        <w:rPr>
          <w:lang w:val="en-US"/>
        </w:rPr>
        <w:t>),</w:t>
      </w:r>
      <w:r w:rsidR="003736C3">
        <w:rPr>
          <w:lang w:val="en-US"/>
        </w:rPr>
        <w:t xml:space="preserve"> </w:t>
      </w:r>
      <w:r w:rsidRPr="003736C3">
        <w:rPr>
          <w:lang w:val="en-US"/>
        </w:rPr>
        <w:t>LEFT(), RIGHT(), LENGTH(), F</w:t>
      </w:r>
      <w:r w:rsidR="003736C3">
        <w:rPr>
          <w:lang w:val="en-US"/>
        </w:rPr>
        <w:t>I</w:t>
      </w:r>
      <w:r w:rsidRPr="003736C3">
        <w:rPr>
          <w:lang w:val="en-US"/>
        </w:rPr>
        <w:t>ND</w:t>
      </w:r>
      <w:r w:rsidR="003736C3" w:rsidRPr="003736C3">
        <w:rPr>
          <w:lang w:val="en-US"/>
        </w:rPr>
        <w:t xml:space="preserve"> </w:t>
      </w:r>
      <w:r w:rsidRPr="003736C3">
        <w:rPr>
          <w:lang w:val="en-US"/>
        </w:rPr>
        <w:t>(), REPLACE(), ...</w:t>
      </w:r>
    </w:p>
    <w:p w:rsidR="00104999" w:rsidRDefault="00A70286" w:rsidP="00104999">
      <w:r w:rsidRPr="003736C3">
        <w:rPr>
          <w:lang w:val="en-US"/>
        </w:rPr>
        <w:t xml:space="preserve">Only if you set references correctly are you able to fill in cells automatically. If you enter all the formulas manually, you will need a lot, a lot of time. </w:t>
      </w:r>
      <w:r>
        <w:t xml:space="preserve">And the solution is </w:t>
      </w:r>
      <w:r w:rsidR="00104999" w:rsidRPr="00104999">
        <w:rPr>
          <w:b/>
          <w:bCs/>
        </w:rPr>
        <w:t>not recognized as correct</w:t>
      </w:r>
      <w:r w:rsidR="00104999">
        <w:t>!</w:t>
      </w:r>
    </w:p>
    <w:p w:rsidR="00F35487" w:rsidRDefault="00F35487">
      <w:pPr>
        <w:spacing w:after="0" w:line="240" w:lineRule="auto"/>
      </w:pPr>
      <w:r>
        <w:br w:type="page"/>
      </w:r>
    </w:p>
    <w:p w:rsidR="00F35487" w:rsidRDefault="0053426A" w:rsidP="00F35487">
      <w:pPr>
        <w:pStyle w:val="berschrift1"/>
      </w:pPr>
      <w:r>
        <w:lastRenderedPageBreak/>
        <w:t>Tasks</w:t>
      </w:r>
    </w:p>
    <w:p w:rsidR="00287A82" w:rsidRPr="003736C3" w:rsidRDefault="00287A82" w:rsidP="00287A82">
      <w:pPr>
        <w:rPr>
          <w:lang w:val="en-US"/>
        </w:rPr>
      </w:pPr>
      <w:r w:rsidRPr="003736C3">
        <w:rPr>
          <w:lang w:val="en-US"/>
        </w:rPr>
        <w:t xml:space="preserve">Especially in tasks 2 and 3, the functions become complex, several functions have to be used together. This can be achieved by nesting functions. However, the </w:t>
      </w:r>
      <w:r w:rsidR="003736C3">
        <w:rPr>
          <w:lang w:val="en-US"/>
        </w:rPr>
        <w:t>formulas</w:t>
      </w:r>
      <w:r w:rsidRPr="003736C3">
        <w:rPr>
          <w:lang w:val="en-US"/>
        </w:rPr>
        <w:t xml:space="preserve"> sometimes become confusing. You are also welcome to use </w:t>
      </w:r>
      <w:r w:rsidR="003736C3">
        <w:rPr>
          <w:lang w:val="en-US"/>
        </w:rPr>
        <w:t>additional</w:t>
      </w:r>
      <w:r w:rsidRPr="003736C3">
        <w:rPr>
          <w:lang w:val="en-US"/>
        </w:rPr>
        <w:t xml:space="preserve"> columns for intermediate results, then you don't have to do everything in one cell. If you want to use additional columns, use columns </w:t>
      </w:r>
      <w:r w:rsidR="003736C3">
        <w:rPr>
          <w:lang w:val="en-US"/>
        </w:rPr>
        <w:t>to</w:t>
      </w:r>
      <w:r w:rsidRPr="003736C3">
        <w:rPr>
          <w:lang w:val="en-US"/>
        </w:rPr>
        <w:t xml:space="preserve"> the </w:t>
      </w:r>
      <w:r w:rsidR="003736C3">
        <w:rPr>
          <w:lang w:val="en-US"/>
        </w:rPr>
        <w:t>RIGHT</w:t>
      </w:r>
      <w:r w:rsidRPr="003736C3">
        <w:rPr>
          <w:lang w:val="en-US"/>
        </w:rPr>
        <w:t xml:space="preserve"> of the columns that are already filled in or to the right of the columns where the solutions are expected.</w:t>
      </w:r>
    </w:p>
    <w:p w:rsidR="00287A82" w:rsidRPr="003736C3" w:rsidRDefault="00287A82" w:rsidP="00287A82">
      <w:pPr>
        <w:rPr>
          <w:lang w:val="en-US"/>
        </w:rPr>
      </w:pPr>
      <w:r w:rsidRPr="003736C3">
        <w:rPr>
          <w:lang w:val="en-US"/>
        </w:rPr>
        <w:t>Adjust the column width so that the content is reasonably readable for you.</w:t>
      </w:r>
    </w:p>
    <w:p w:rsidR="0099367F" w:rsidRDefault="006C63B5" w:rsidP="0099367F">
      <w:pPr>
        <w:pStyle w:val="berschrift2"/>
      </w:pPr>
      <w:r>
        <w:t>E-mail for students</w:t>
      </w:r>
    </w:p>
    <w:p w:rsidR="00872613" w:rsidRDefault="00287A82" w:rsidP="0099367F">
      <w:r w:rsidRPr="003736C3">
        <w:rPr>
          <w:lang w:val="en-US"/>
        </w:rPr>
        <w:t xml:space="preserve">You work for the </w:t>
      </w:r>
      <w:r w:rsidR="003736C3">
        <w:rPr>
          <w:lang w:val="en-US"/>
        </w:rPr>
        <w:t>Studierendensekretariat</w:t>
      </w:r>
      <w:r w:rsidRPr="003736C3">
        <w:rPr>
          <w:lang w:val="en-US"/>
        </w:rPr>
        <w:t xml:space="preserve"> of FH Aachen. You will receive a list of new students (first name, surname, address, ...) </w:t>
      </w:r>
      <w:r>
        <w:t>(see figure below).</w:t>
      </w:r>
    </w:p>
    <w:p w:rsidR="00287A82" w:rsidRDefault="00287A82" w:rsidP="0099367F">
      <w:r>
        <w:rPr>
          <w:noProof/>
        </w:rPr>
        <w:drawing>
          <wp:inline distT="0" distB="0" distL="0" distR="0">
            <wp:extent cx="5676900" cy="1397000"/>
            <wp:effectExtent l="0" t="0" r="0" b="0"/>
            <wp:docPr id="11649912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91213" name="Grafik 1164991213"/>
                    <pic:cNvPicPr/>
                  </pic:nvPicPr>
                  <pic:blipFill rotWithShape="1">
                    <a:blip r:embed="rId8">
                      <a:extLst>
                        <a:ext uri="{28A0092B-C50C-407E-A947-70E740481C1C}">
                          <a14:useLocalDpi xmlns:a14="http://schemas.microsoft.com/office/drawing/2010/main" val="0"/>
                        </a:ext>
                      </a:extLst>
                    </a:blip>
                    <a:srcRect t="1" b="29487"/>
                    <a:stretch/>
                  </pic:blipFill>
                  <pic:spPr bwMode="auto">
                    <a:xfrm>
                      <a:off x="0" y="0"/>
                      <a:ext cx="5676900" cy="1397000"/>
                    </a:xfrm>
                    <a:prstGeom prst="rect">
                      <a:avLst/>
                    </a:prstGeom>
                    <a:ln>
                      <a:noFill/>
                    </a:ln>
                    <a:extLst>
                      <a:ext uri="{53640926-AAD7-44D8-BBD7-CCE9431645EC}">
                        <a14:shadowObscured xmlns:a14="http://schemas.microsoft.com/office/drawing/2010/main"/>
                      </a:ext>
                    </a:extLst>
                  </pic:spPr>
                </pic:pic>
              </a:graphicData>
            </a:graphic>
          </wp:inline>
        </w:drawing>
      </w:r>
    </w:p>
    <w:p w:rsidR="006C63B5" w:rsidRDefault="006D4735" w:rsidP="006C63B5">
      <w:r>
        <w:t>Your task:</w:t>
      </w:r>
    </w:p>
    <w:p w:rsidR="006C63B5" w:rsidRDefault="006C63B5" w:rsidP="00EA2267">
      <w:pPr>
        <w:pStyle w:val="Listenabsatz"/>
        <w:numPr>
          <w:ilvl w:val="0"/>
          <w:numId w:val="18"/>
        </w:numPr>
      </w:pPr>
      <w:r>
        <w:t>Open the worksheet "1) Students"</w:t>
      </w:r>
    </w:p>
    <w:p w:rsidR="00F80FF7" w:rsidRPr="003736C3" w:rsidRDefault="00EA2267" w:rsidP="00EA2267">
      <w:pPr>
        <w:pStyle w:val="Listenabsatz"/>
        <w:numPr>
          <w:ilvl w:val="0"/>
          <w:numId w:val="18"/>
        </w:numPr>
        <w:rPr>
          <w:lang w:val="en-US"/>
        </w:rPr>
      </w:pPr>
      <w:r w:rsidRPr="003736C3">
        <w:rPr>
          <w:lang w:val="en-US"/>
        </w:rPr>
        <w:t xml:space="preserve">In column H, create the e-mail address of the students according to the scheme of the FH Aachen, i.e. </w:t>
      </w:r>
      <w:hyperlink r:id="rId9" w:history="1">
        <w:r w:rsidR="003736C3" w:rsidRPr="00B13EFB">
          <w:rPr>
            <w:rStyle w:val="Hyperlink"/>
            <w:lang w:val="en-US"/>
          </w:rPr>
          <w:t>firstname.lastname@alumni.fh-aachen.de</w:t>
        </w:r>
      </w:hyperlink>
      <w:r w:rsidRPr="003736C3">
        <w:rPr>
          <w:lang w:val="en-US"/>
        </w:rPr>
        <w:t xml:space="preserve">  (Example: The student in line 2 would have to receive the e-mail address </w:t>
      </w:r>
      <w:hyperlink r:id="rId10" w:history="1">
        <w:r w:rsidRPr="003736C3">
          <w:rPr>
            <w:rStyle w:val="Hyperlink"/>
            <w:lang w:val="en-US"/>
          </w:rPr>
          <w:t>rafael.hernandez@alumni.fh-aachen.de</w:t>
        </w:r>
      </w:hyperlink>
      <w:r w:rsidRPr="003736C3">
        <w:rPr>
          <w:lang w:val="en-US"/>
        </w:rPr>
        <w:t xml:space="preserve"> ).</w:t>
      </w:r>
    </w:p>
    <w:p w:rsidR="00EA2267" w:rsidRPr="003736C3" w:rsidRDefault="00EA2267" w:rsidP="00EA2267">
      <w:pPr>
        <w:pStyle w:val="Listenabsatz"/>
        <w:numPr>
          <w:ilvl w:val="0"/>
          <w:numId w:val="18"/>
        </w:numPr>
        <w:rPr>
          <w:lang w:val="en-US"/>
        </w:rPr>
      </w:pPr>
      <w:r w:rsidRPr="003736C3">
        <w:rPr>
          <w:lang w:val="en-US"/>
        </w:rPr>
        <w:t>Use suitable Excel functions for editing texts. Make sure that the first letters of first names and surnames in the email address are lowercase.</w:t>
      </w:r>
    </w:p>
    <w:p w:rsidR="006C63B5" w:rsidRDefault="006C63B5" w:rsidP="00EA2267">
      <w:pPr>
        <w:pStyle w:val="Listenabsatz"/>
        <w:numPr>
          <w:ilvl w:val="0"/>
          <w:numId w:val="18"/>
        </w:numPr>
      </w:pPr>
      <w:r w:rsidRPr="003736C3">
        <w:rPr>
          <w:lang w:val="en-US"/>
        </w:rPr>
        <w:t xml:space="preserve">Email addresses must be unique. An e-mail has been assigned twice because two people have identical first and last names. Find the duplicate email. Use the functions of the past weeks in an appropriate way. </w:t>
      </w:r>
      <w:r>
        <w:t>Copy the duplicate email to cell J2.</w:t>
      </w:r>
    </w:p>
    <w:p w:rsidR="006C63B5" w:rsidRDefault="00EA2267" w:rsidP="003F14AB">
      <w:pPr>
        <w:pStyle w:val="Listenabsatz"/>
        <w:numPr>
          <w:ilvl w:val="0"/>
          <w:numId w:val="18"/>
        </w:numPr>
      </w:pPr>
      <w:r>
        <w:t>Format:</w:t>
      </w:r>
    </w:p>
    <w:p w:rsidR="006C63B5" w:rsidRPr="003736C3" w:rsidRDefault="00EA2267" w:rsidP="006C63B5">
      <w:pPr>
        <w:pStyle w:val="Listenabsatz"/>
        <w:numPr>
          <w:ilvl w:val="1"/>
          <w:numId w:val="18"/>
        </w:numPr>
        <w:rPr>
          <w:lang w:val="en-US"/>
        </w:rPr>
      </w:pPr>
      <w:r w:rsidRPr="003736C3">
        <w:rPr>
          <w:lang w:val="en-US"/>
        </w:rPr>
        <w:t xml:space="preserve">In cell H1, add the heading "Email". </w:t>
      </w:r>
    </w:p>
    <w:p w:rsidR="003F14AB" w:rsidRPr="003736C3" w:rsidRDefault="006C63B5" w:rsidP="006C63B5">
      <w:pPr>
        <w:pStyle w:val="Listenabsatz"/>
        <w:numPr>
          <w:ilvl w:val="1"/>
          <w:numId w:val="18"/>
        </w:numPr>
        <w:rPr>
          <w:lang w:val="en-US"/>
        </w:rPr>
      </w:pPr>
      <w:r w:rsidRPr="003736C3">
        <w:rPr>
          <w:lang w:val="en-US"/>
        </w:rPr>
        <w:t>Cells A1:H1: FH-Mint background color (RGB 0, 177, 172), white font color</w:t>
      </w:r>
    </w:p>
    <w:p w:rsidR="00050C98" w:rsidRPr="003736C3" w:rsidRDefault="006C63B5" w:rsidP="00050C98">
      <w:pPr>
        <w:pStyle w:val="berschrift2"/>
        <w:rPr>
          <w:lang w:val="en-US"/>
        </w:rPr>
      </w:pPr>
      <w:r w:rsidRPr="003736C3">
        <w:rPr>
          <w:lang w:val="en-US"/>
        </w:rPr>
        <w:lastRenderedPageBreak/>
        <w:t xml:space="preserve">Name from </w:t>
      </w:r>
      <w:r w:rsidR="003736C3" w:rsidRPr="003736C3">
        <w:rPr>
          <w:lang w:val="en-US"/>
        </w:rPr>
        <w:t>E-</w:t>
      </w:r>
      <w:r w:rsidRPr="003736C3">
        <w:rPr>
          <w:lang w:val="en-US"/>
        </w:rPr>
        <w:t>mail address</w:t>
      </w:r>
    </w:p>
    <w:p w:rsidR="00DE071D" w:rsidRPr="003736C3" w:rsidRDefault="006B1102" w:rsidP="00CE496C">
      <w:pPr>
        <w:rPr>
          <w:lang w:val="en-US"/>
        </w:rPr>
      </w:pPr>
      <w:r w:rsidRPr="003736C3">
        <w:rPr>
          <w:lang w:val="en-US"/>
        </w:rPr>
        <w:t>Open the "2) E</w:t>
      </w:r>
      <w:r w:rsidR="003736C3">
        <w:rPr>
          <w:lang w:val="en-US"/>
        </w:rPr>
        <w:t>-M</w:t>
      </w:r>
      <w:r w:rsidRPr="003736C3">
        <w:rPr>
          <w:lang w:val="en-US"/>
        </w:rPr>
        <w:t>ail" worksheet. The worksheet looks similar to the following image:</w:t>
      </w:r>
    </w:p>
    <w:p w:rsidR="00CE496C" w:rsidRDefault="00DE071D" w:rsidP="00DE071D">
      <w:pPr>
        <w:jc w:val="center"/>
      </w:pPr>
      <w:r>
        <w:rPr>
          <w:noProof/>
        </w:rPr>
        <w:drawing>
          <wp:inline distT="0" distB="0" distL="0" distR="0">
            <wp:extent cx="4483100" cy="1244600"/>
            <wp:effectExtent l="0" t="0" r="0" b="0"/>
            <wp:docPr id="8663054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05467" name="Grafik 866305467"/>
                    <pic:cNvPicPr/>
                  </pic:nvPicPr>
                  <pic:blipFill>
                    <a:blip r:embed="rId11">
                      <a:extLst>
                        <a:ext uri="{28A0092B-C50C-407E-A947-70E740481C1C}">
                          <a14:useLocalDpi xmlns:a14="http://schemas.microsoft.com/office/drawing/2010/main" val="0"/>
                        </a:ext>
                      </a:extLst>
                    </a:blip>
                    <a:stretch>
                      <a:fillRect/>
                    </a:stretch>
                  </pic:blipFill>
                  <pic:spPr>
                    <a:xfrm>
                      <a:off x="0" y="0"/>
                      <a:ext cx="4483100" cy="1244600"/>
                    </a:xfrm>
                    <a:prstGeom prst="rect">
                      <a:avLst/>
                    </a:prstGeom>
                  </pic:spPr>
                </pic:pic>
              </a:graphicData>
            </a:graphic>
          </wp:inline>
        </w:drawing>
      </w:r>
    </w:p>
    <w:p w:rsidR="003559BA" w:rsidRPr="003736C3" w:rsidRDefault="00DE071D" w:rsidP="00DE071D">
      <w:pPr>
        <w:rPr>
          <w:lang w:val="en-US"/>
        </w:rPr>
      </w:pPr>
      <w:r w:rsidRPr="003736C3">
        <w:rPr>
          <w:lang w:val="en-US"/>
        </w:rPr>
        <w:t xml:space="preserve">You have received e-mails from various people who may want to enrol for your studies. The email addresses (column A) come from different domains (hotmail.com, yahoo.com, ...), but always have the structure </w:t>
      </w:r>
      <w:hyperlink r:id="rId12" w:history="1">
        <w:r w:rsidR="003736C3" w:rsidRPr="00B13EFB">
          <w:rPr>
            <w:rStyle w:val="Hyperlink"/>
            <w:lang w:val="en-US"/>
          </w:rPr>
          <w:t>firstname.lastname@domain</w:t>
        </w:r>
      </w:hyperlink>
      <w:r w:rsidRPr="003736C3">
        <w:rPr>
          <w:lang w:val="en-US"/>
        </w:rPr>
        <w:t>. Your task:</w:t>
      </w:r>
    </w:p>
    <w:p w:rsidR="00DE071D" w:rsidRPr="003736C3" w:rsidRDefault="00DE071D" w:rsidP="00DE071D">
      <w:pPr>
        <w:rPr>
          <w:lang w:val="en-US"/>
        </w:rPr>
      </w:pPr>
      <w:r w:rsidRPr="003736C3">
        <w:rPr>
          <w:lang w:val="en-US"/>
        </w:rPr>
        <w:t xml:space="preserve">In columns B and C, use text functions to extract the first name and </w:t>
      </w:r>
      <w:r w:rsidR="003736C3">
        <w:rPr>
          <w:lang w:val="en-US"/>
        </w:rPr>
        <w:t>last</w:t>
      </w:r>
      <w:r w:rsidRPr="003736C3">
        <w:rPr>
          <w:lang w:val="en-US"/>
        </w:rPr>
        <w:t>name from the e</w:t>
      </w:r>
      <w:r w:rsidR="003736C3">
        <w:rPr>
          <w:lang w:val="en-US"/>
        </w:rPr>
        <w:t>-</w:t>
      </w:r>
      <w:r w:rsidRPr="003736C3">
        <w:rPr>
          <w:lang w:val="en-US"/>
        </w:rPr>
        <w:t>mail addresses. The first letter must be displayed in capital letters (example: B2: Noah, C2: Fischer)</w:t>
      </w:r>
    </w:p>
    <w:p w:rsidR="00DE071D" w:rsidRPr="003736C3" w:rsidRDefault="00DE071D" w:rsidP="00DE071D">
      <w:pPr>
        <w:rPr>
          <w:lang w:val="en-US"/>
        </w:rPr>
      </w:pPr>
      <w:r w:rsidRPr="003736C3">
        <w:rPr>
          <w:lang w:val="en-US"/>
        </w:rPr>
        <w:t xml:space="preserve">The format in cells A1:C1 is the same as in the previous task. </w:t>
      </w:r>
    </w:p>
    <w:p w:rsidR="0025477E" w:rsidRDefault="003736C3" w:rsidP="0025477E">
      <w:pPr>
        <w:pStyle w:val="berschrift2"/>
      </w:pPr>
      <w:r>
        <w:t>P</w:t>
      </w:r>
      <w:r w:rsidR="00DE071D">
        <w:t>hone numbers</w:t>
      </w:r>
    </w:p>
    <w:p w:rsidR="00143550" w:rsidRPr="003736C3" w:rsidRDefault="00143550" w:rsidP="00143550">
      <w:pPr>
        <w:rPr>
          <w:lang w:val="en-US"/>
        </w:rPr>
      </w:pPr>
      <w:r w:rsidRPr="003736C3">
        <w:rPr>
          <w:lang w:val="en-US"/>
        </w:rPr>
        <w:t>Finally, you will get an address list with phone numbers like in the following figure:</w:t>
      </w:r>
    </w:p>
    <w:p w:rsidR="00DE071D" w:rsidRDefault="00DE071D" w:rsidP="00DE071D">
      <w:pPr>
        <w:jc w:val="center"/>
        <w:rPr>
          <w:noProof/>
        </w:rPr>
      </w:pPr>
      <w:r>
        <w:rPr>
          <w:noProof/>
        </w:rPr>
        <w:drawing>
          <wp:inline distT="0" distB="0" distL="0" distR="0">
            <wp:extent cx="3594100" cy="1346200"/>
            <wp:effectExtent l="0" t="0" r="0" b="0"/>
            <wp:docPr id="118223964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39644" name="Grafik 1182239644"/>
                    <pic:cNvPicPr/>
                  </pic:nvPicPr>
                  <pic:blipFill rotWithShape="1">
                    <a:blip r:embed="rId13">
                      <a:extLst>
                        <a:ext uri="{28A0092B-C50C-407E-A947-70E740481C1C}">
                          <a14:useLocalDpi xmlns:a14="http://schemas.microsoft.com/office/drawing/2010/main" val="0"/>
                        </a:ext>
                      </a:extLst>
                    </a:blip>
                    <a:srcRect l="4068"/>
                    <a:stretch/>
                  </pic:blipFill>
                  <pic:spPr bwMode="auto">
                    <a:xfrm>
                      <a:off x="0" y="0"/>
                      <a:ext cx="3594100" cy="1346200"/>
                    </a:xfrm>
                    <a:prstGeom prst="rect">
                      <a:avLst/>
                    </a:prstGeom>
                    <a:ln>
                      <a:noFill/>
                    </a:ln>
                    <a:extLst>
                      <a:ext uri="{53640926-AAD7-44D8-BBD7-CCE9431645EC}">
                        <a14:shadowObscured xmlns:a14="http://schemas.microsoft.com/office/drawing/2010/main"/>
                      </a:ext>
                    </a:extLst>
                  </pic:spPr>
                </pic:pic>
              </a:graphicData>
            </a:graphic>
          </wp:inline>
        </w:drawing>
      </w:r>
    </w:p>
    <w:p w:rsidR="00DE071D" w:rsidRPr="003736C3" w:rsidRDefault="00DE071D" w:rsidP="00DE071D">
      <w:pPr>
        <w:rPr>
          <w:noProof/>
          <w:lang w:val="en-US"/>
        </w:rPr>
      </w:pPr>
      <w:r w:rsidRPr="003736C3">
        <w:rPr>
          <w:noProof/>
          <w:lang w:val="en-US"/>
        </w:rPr>
        <w:t>The telephone numbers are in the format "Area Code / Number" (see figure). In column D, create the same phone number with the following format:</w:t>
      </w:r>
    </w:p>
    <w:p w:rsidR="001739A1" w:rsidRDefault="001739A1" w:rsidP="001739A1">
      <w:pPr>
        <w:pStyle w:val="Listenabsatz"/>
        <w:numPr>
          <w:ilvl w:val="0"/>
          <w:numId w:val="23"/>
        </w:numPr>
        <w:rPr>
          <w:noProof/>
        </w:rPr>
      </w:pPr>
      <w:r>
        <w:rPr>
          <w:noProof/>
        </w:rPr>
        <w:t>First "+49"</w:t>
      </w:r>
    </w:p>
    <w:p w:rsidR="001739A1" w:rsidRDefault="003736C3" w:rsidP="001739A1">
      <w:pPr>
        <w:pStyle w:val="Listenabsatz"/>
        <w:numPr>
          <w:ilvl w:val="0"/>
          <w:numId w:val="23"/>
        </w:numPr>
        <w:rPr>
          <w:noProof/>
        </w:rPr>
      </w:pPr>
      <w:r>
        <w:rPr>
          <w:noProof/>
        </w:rPr>
        <w:t>Empty s</w:t>
      </w:r>
      <w:r w:rsidR="001739A1">
        <w:rPr>
          <w:noProof/>
        </w:rPr>
        <w:t>pace</w:t>
      </w:r>
    </w:p>
    <w:p w:rsidR="001739A1" w:rsidRPr="003736C3" w:rsidRDefault="001739A1" w:rsidP="001739A1">
      <w:pPr>
        <w:pStyle w:val="Listenabsatz"/>
        <w:numPr>
          <w:ilvl w:val="0"/>
          <w:numId w:val="23"/>
        </w:numPr>
        <w:rPr>
          <w:noProof/>
          <w:lang w:val="en-US"/>
        </w:rPr>
      </w:pPr>
      <w:r w:rsidRPr="003736C3">
        <w:rPr>
          <w:noProof/>
          <w:lang w:val="en-US"/>
        </w:rPr>
        <w:t>Then in brackets the area code without 0 (e.g. (174) )</w:t>
      </w:r>
    </w:p>
    <w:p w:rsidR="001739A1" w:rsidRDefault="003736C3" w:rsidP="001739A1">
      <w:pPr>
        <w:pStyle w:val="Listenabsatz"/>
        <w:numPr>
          <w:ilvl w:val="0"/>
          <w:numId w:val="23"/>
        </w:numPr>
        <w:rPr>
          <w:noProof/>
        </w:rPr>
      </w:pPr>
      <w:r>
        <w:rPr>
          <w:noProof/>
        </w:rPr>
        <w:t>Empty s</w:t>
      </w:r>
      <w:r w:rsidR="001739A1">
        <w:rPr>
          <w:noProof/>
        </w:rPr>
        <w:t>pace</w:t>
      </w:r>
    </w:p>
    <w:p w:rsidR="001739A1" w:rsidRDefault="001739A1" w:rsidP="001739A1">
      <w:pPr>
        <w:pStyle w:val="Listenabsatz"/>
        <w:numPr>
          <w:ilvl w:val="0"/>
          <w:numId w:val="23"/>
        </w:numPr>
        <w:rPr>
          <w:noProof/>
        </w:rPr>
      </w:pPr>
      <w:r>
        <w:rPr>
          <w:noProof/>
        </w:rPr>
        <w:t>The number</w:t>
      </w:r>
    </w:p>
    <w:p w:rsidR="001739A1" w:rsidRPr="003736C3" w:rsidRDefault="001739A1" w:rsidP="001739A1">
      <w:pPr>
        <w:rPr>
          <w:noProof/>
          <w:lang w:val="en-US"/>
        </w:rPr>
      </w:pPr>
      <w:r w:rsidRPr="003736C3">
        <w:rPr>
          <w:noProof/>
          <w:lang w:val="en-US"/>
        </w:rPr>
        <w:t xml:space="preserve">Example: </w:t>
      </w:r>
      <w:r w:rsidR="003736C3">
        <w:rPr>
          <w:noProof/>
          <w:lang w:val="en-US"/>
        </w:rPr>
        <w:t>T</w:t>
      </w:r>
      <w:r w:rsidRPr="003736C3">
        <w:rPr>
          <w:noProof/>
          <w:lang w:val="en-US"/>
        </w:rPr>
        <w:t xml:space="preserve">he number 0174 / 39129413 (see Figure C2), </w:t>
      </w:r>
      <w:r w:rsidR="003736C3">
        <w:rPr>
          <w:noProof/>
          <w:lang w:val="en-US"/>
        </w:rPr>
        <w:t xml:space="preserve">should become </w:t>
      </w:r>
      <w:r w:rsidRPr="003736C3">
        <w:rPr>
          <w:noProof/>
          <w:lang w:val="en-US"/>
        </w:rPr>
        <w:t>+49 (174) is 39129413 in D2</w:t>
      </w:r>
    </w:p>
    <w:p w:rsidR="001739A1" w:rsidRPr="003736C3" w:rsidRDefault="001739A1" w:rsidP="001739A1">
      <w:pPr>
        <w:rPr>
          <w:noProof/>
          <w:lang w:val="en-US"/>
        </w:rPr>
      </w:pPr>
      <w:r w:rsidRPr="003736C3">
        <w:rPr>
          <w:noProof/>
          <w:lang w:val="en-US"/>
        </w:rPr>
        <w:t>You can't solve this problem with number formats, instead you have to use suitable text functions.</w:t>
      </w:r>
    </w:p>
    <w:p w:rsidR="00A85FC6" w:rsidRDefault="003736C3" w:rsidP="00DE071D">
      <w:pPr>
        <w:pStyle w:val="berschrift1"/>
        <w:rPr>
          <w:noProof/>
        </w:rPr>
      </w:pPr>
      <w:r>
        <w:rPr>
          <w:noProof/>
        </w:rPr>
        <w:lastRenderedPageBreak/>
        <w:t>Submission</w:t>
      </w:r>
    </w:p>
    <w:p w:rsidR="00B35742" w:rsidRPr="000D31B4" w:rsidRDefault="00A85FC6" w:rsidP="00B35742">
      <w:pPr>
        <w:rPr>
          <w:b/>
          <w:bCs/>
          <w:lang w:val="zu-ZA"/>
        </w:rPr>
      </w:pPr>
      <w:r w:rsidRPr="003736C3">
        <w:rPr>
          <w:lang w:val="en-US"/>
        </w:rPr>
        <w:t xml:space="preserve">Upload the solution file to Ilias in the submission folder. Do not change the name of the file under any circumstances. </w:t>
      </w:r>
      <w:r>
        <w:t xml:space="preserve">Latest drop-off: </w:t>
      </w:r>
      <w:r w:rsidR="000D31B4">
        <w:rPr>
          <w:b/>
          <w:bCs/>
        </w:rPr>
        <w:t xml:space="preserve">Sun, Nov. 17, </w:t>
      </w:r>
      <w:r w:rsidR="003736C3">
        <w:rPr>
          <w:b/>
          <w:bCs/>
        </w:rPr>
        <w:t>23:55h</w:t>
      </w:r>
    </w:p>
    <w:sectPr w:rsidR="00B35742" w:rsidRPr="000D31B4" w:rsidSect="00B35742">
      <w:headerReference w:type="default" r:id="rId14"/>
      <w:headerReference w:type="first" r:id="rId15"/>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6128" w:rsidRDefault="00506128">
      <w:r>
        <w:separator/>
      </w:r>
    </w:p>
  </w:endnote>
  <w:endnote w:type="continuationSeparator" w:id="0">
    <w:p w:rsidR="00506128" w:rsidRDefault="00506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6128" w:rsidRDefault="00506128">
      <w:r>
        <w:separator/>
      </w:r>
    </w:p>
  </w:footnote>
  <w:footnote w:type="continuationSeparator" w:id="0">
    <w:p w:rsidR="00506128" w:rsidRDefault="00506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3736C3" w:rsidRDefault="00403364" w:rsidP="00895840">
          <w:pPr>
            <w:pStyle w:val="Kopfzeile"/>
            <w:tabs>
              <w:tab w:val="clear" w:pos="9071"/>
              <w:tab w:val="right" w:pos="10490"/>
            </w:tabs>
            <w:jc w:val="right"/>
            <w:rPr>
              <w:rFonts w:ascii="Verdana" w:hAnsi="Verdana"/>
              <w:sz w:val="20"/>
              <w:lang w:val="en-US"/>
            </w:rPr>
          </w:pPr>
          <w:r w:rsidRPr="003736C3">
            <w:rPr>
              <w:rFonts w:ascii="Verdana" w:hAnsi="Verdana"/>
              <w:sz w:val="20"/>
              <w:lang w:val="en-US"/>
            </w:rPr>
            <w:t>Prof. Dr. Stephan Jacobs</w:t>
          </w:r>
        </w:p>
        <w:p w:rsidR="00403364" w:rsidRPr="003736C3" w:rsidRDefault="00403364" w:rsidP="00895840">
          <w:pPr>
            <w:pStyle w:val="Kopfzeile"/>
            <w:tabs>
              <w:tab w:val="clear" w:pos="9071"/>
              <w:tab w:val="right" w:pos="10490"/>
            </w:tabs>
            <w:jc w:val="right"/>
            <w:rPr>
              <w:rFonts w:ascii="Verdana" w:hAnsi="Verdana"/>
              <w:sz w:val="20"/>
              <w:lang w:val="en-US"/>
            </w:rPr>
          </w:pPr>
          <w:r w:rsidRPr="003736C3">
            <w:rPr>
              <w:rFonts w:ascii="Verdana" w:hAnsi="Verdana"/>
              <w:sz w:val="20"/>
              <w:lang w:val="en-US"/>
            </w:rPr>
            <w:t>FH Aachen</w:t>
          </w:r>
        </w:p>
        <w:p w:rsidR="00403364" w:rsidRPr="003736C3" w:rsidRDefault="00403364" w:rsidP="00895840">
          <w:pPr>
            <w:pStyle w:val="Kopfzeile"/>
            <w:tabs>
              <w:tab w:val="clear" w:pos="9071"/>
              <w:tab w:val="right" w:pos="10490"/>
            </w:tabs>
            <w:jc w:val="right"/>
            <w:rPr>
              <w:rFonts w:ascii="Verdana" w:hAnsi="Verdana"/>
              <w:sz w:val="20"/>
              <w:lang w:val="en-US"/>
            </w:rPr>
          </w:pPr>
          <w:r w:rsidRPr="003736C3">
            <w:rPr>
              <w:rFonts w:ascii="Verdana" w:hAnsi="Verdana"/>
              <w:sz w:val="20"/>
              <w:lang w:val="en-US"/>
            </w:rPr>
            <w:t>Faculty of Business and Economics</w:t>
          </w:r>
        </w:p>
        <w:p w:rsidR="00403364" w:rsidRPr="003736C3" w:rsidRDefault="00403364" w:rsidP="00895840">
          <w:pPr>
            <w:pStyle w:val="Kopfzeile"/>
            <w:tabs>
              <w:tab w:val="clear" w:pos="9071"/>
              <w:tab w:val="right" w:pos="10490"/>
            </w:tabs>
            <w:jc w:val="right"/>
            <w:rPr>
              <w:rFonts w:ascii="Verdana" w:hAnsi="Verdana"/>
              <w:sz w:val="20"/>
              <w:lang w:val="en-US"/>
            </w:rPr>
          </w:pPr>
          <w:r w:rsidRPr="003736C3">
            <w:rPr>
              <w:rFonts w:ascii="Verdana" w:hAnsi="Verdana"/>
              <w:sz w:val="20"/>
              <w:lang w:val="en-US"/>
            </w:rPr>
            <w:t>Business informatics</w:t>
          </w:r>
        </w:p>
        <w:p w:rsidR="00403364" w:rsidRPr="003736C3" w:rsidRDefault="00403364" w:rsidP="00895840">
          <w:pPr>
            <w:pStyle w:val="Kopfzeile"/>
            <w:tabs>
              <w:tab w:val="clear" w:pos="9071"/>
              <w:tab w:val="right" w:pos="10490"/>
            </w:tabs>
            <w:jc w:val="right"/>
            <w:rPr>
              <w:sz w:val="20"/>
              <w:lang w:val="en-US"/>
            </w:rPr>
          </w:pPr>
          <w:r w:rsidRPr="003736C3">
            <w:rPr>
              <w:rFonts w:ascii="Verdana" w:hAnsi="Verdana"/>
              <w:sz w:val="20"/>
              <w:lang w:val="en-US"/>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copy"/>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572B7"/>
    <w:multiLevelType w:val="hybridMultilevel"/>
    <w:tmpl w:val="EA6265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7"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6"/>
  </w:num>
  <w:num w:numId="2" w16cid:durableId="1324972883">
    <w:abstractNumId w:val="11"/>
  </w:num>
  <w:num w:numId="3" w16cid:durableId="1359042738">
    <w:abstractNumId w:val="10"/>
  </w:num>
  <w:num w:numId="4" w16cid:durableId="1649900774">
    <w:abstractNumId w:val="20"/>
  </w:num>
  <w:num w:numId="5" w16cid:durableId="1536891931">
    <w:abstractNumId w:val="7"/>
  </w:num>
  <w:num w:numId="6" w16cid:durableId="996497203">
    <w:abstractNumId w:val="1"/>
  </w:num>
  <w:num w:numId="7" w16cid:durableId="29034995">
    <w:abstractNumId w:val="18"/>
  </w:num>
  <w:num w:numId="8" w16cid:durableId="1396931589">
    <w:abstractNumId w:val="8"/>
  </w:num>
  <w:num w:numId="9" w16cid:durableId="139854037">
    <w:abstractNumId w:val="3"/>
  </w:num>
  <w:num w:numId="10" w16cid:durableId="669328237">
    <w:abstractNumId w:val="15"/>
  </w:num>
  <w:num w:numId="11" w16cid:durableId="103236449">
    <w:abstractNumId w:val="4"/>
  </w:num>
  <w:num w:numId="12" w16cid:durableId="648751557">
    <w:abstractNumId w:val="9"/>
  </w:num>
  <w:num w:numId="13" w16cid:durableId="47994409">
    <w:abstractNumId w:val="12"/>
  </w:num>
  <w:num w:numId="14" w16cid:durableId="1785465096">
    <w:abstractNumId w:val="5"/>
  </w:num>
  <w:num w:numId="15" w16cid:durableId="176315950">
    <w:abstractNumId w:val="19"/>
  </w:num>
  <w:num w:numId="16" w16cid:durableId="608902529">
    <w:abstractNumId w:val="2"/>
  </w:num>
  <w:num w:numId="17" w16cid:durableId="112679877">
    <w:abstractNumId w:val="21"/>
  </w:num>
  <w:num w:numId="18" w16cid:durableId="1357266482">
    <w:abstractNumId w:val="14"/>
  </w:num>
  <w:num w:numId="19" w16cid:durableId="1632130150">
    <w:abstractNumId w:val="0"/>
  </w:num>
  <w:num w:numId="20" w16cid:durableId="1252619369">
    <w:abstractNumId w:val="6"/>
  </w:num>
  <w:num w:numId="21" w16cid:durableId="115298965">
    <w:abstractNumId w:val="22"/>
  </w:num>
  <w:num w:numId="22" w16cid:durableId="2128742254">
    <w:abstractNumId w:val="13"/>
  </w:num>
  <w:num w:numId="23" w16cid:durableId="2068526582">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94969"/>
    <w:rsid w:val="001A1FC2"/>
    <w:rsid w:val="001A45B2"/>
    <w:rsid w:val="001A47F9"/>
    <w:rsid w:val="001B2BA6"/>
    <w:rsid w:val="001C0A70"/>
    <w:rsid w:val="001C3047"/>
    <w:rsid w:val="001C36B0"/>
    <w:rsid w:val="001C595B"/>
    <w:rsid w:val="001E443D"/>
    <w:rsid w:val="001F5D9A"/>
    <w:rsid w:val="00202A7F"/>
    <w:rsid w:val="00203C5D"/>
    <w:rsid w:val="002129F9"/>
    <w:rsid w:val="00212BEA"/>
    <w:rsid w:val="00213A4D"/>
    <w:rsid w:val="0022291F"/>
    <w:rsid w:val="00227FB3"/>
    <w:rsid w:val="00236930"/>
    <w:rsid w:val="0025423A"/>
    <w:rsid w:val="0025477E"/>
    <w:rsid w:val="00256EB2"/>
    <w:rsid w:val="002628ED"/>
    <w:rsid w:val="00267203"/>
    <w:rsid w:val="0027194F"/>
    <w:rsid w:val="00272CF8"/>
    <w:rsid w:val="00287A82"/>
    <w:rsid w:val="00287AB7"/>
    <w:rsid w:val="00295CCD"/>
    <w:rsid w:val="00296E70"/>
    <w:rsid w:val="002A4B6B"/>
    <w:rsid w:val="002B0FF7"/>
    <w:rsid w:val="002B3C36"/>
    <w:rsid w:val="002B4DD1"/>
    <w:rsid w:val="002C1746"/>
    <w:rsid w:val="002D2250"/>
    <w:rsid w:val="00303B0F"/>
    <w:rsid w:val="00307E9D"/>
    <w:rsid w:val="003138A4"/>
    <w:rsid w:val="00330201"/>
    <w:rsid w:val="00341ED3"/>
    <w:rsid w:val="00343819"/>
    <w:rsid w:val="00347603"/>
    <w:rsid w:val="003559BA"/>
    <w:rsid w:val="003566EF"/>
    <w:rsid w:val="003572D7"/>
    <w:rsid w:val="00362AFA"/>
    <w:rsid w:val="00364C83"/>
    <w:rsid w:val="00366A30"/>
    <w:rsid w:val="00371DF9"/>
    <w:rsid w:val="003736C3"/>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128"/>
    <w:rsid w:val="00506C50"/>
    <w:rsid w:val="0051616A"/>
    <w:rsid w:val="00516480"/>
    <w:rsid w:val="00521A58"/>
    <w:rsid w:val="0052244B"/>
    <w:rsid w:val="0052248A"/>
    <w:rsid w:val="00527A28"/>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44743"/>
    <w:rsid w:val="00645C3E"/>
    <w:rsid w:val="00653CB5"/>
    <w:rsid w:val="00655008"/>
    <w:rsid w:val="00665AE1"/>
    <w:rsid w:val="00697FF7"/>
    <w:rsid w:val="006B0E9F"/>
    <w:rsid w:val="006B1102"/>
    <w:rsid w:val="006B3FD8"/>
    <w:rsid w:val="006C2706"/>
    <w:rsid w:val="006C63B5"/>
    <w:rsid w:val="006D29C5"/>
    <w:rsid w:val="006D46C8"/>
    <w:rsid w:val="006D4735"/>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2613"/>
    <w:rsid w:val="008730C2"/>
    <w:rsid w:val="00877C09"/>
    <w:rsid w:val="008813FE"/>
    <w:rsid w:val="0088790D"/>
    <w:rsid w:val="00893254"/>
    <w:rsid w:val="00895840"/>
    <w:rsid w:val="008A1A75"/>
    <w:rsid w:val="008A2AE1"/>
    <w:rsid w:val="008B236C"/>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2D35"/>
    <w:rsid w:val="009B3CF4"/>
    <w:rsid w:val="009C1D96"/>
    <w:rsid w:val="009C4098"/>
    <w:rsid w:val="009C4C48"/>
    <w:rsid w:val="009C4D2F"/>
    <w:rsid w:val="009C4E40"/>
    <w:rsid w:val="009C7602"/>
    <w:rsid w:val="009D1409"/>
    <w:rsid w:val="009D6C86"/>
    <w:rsid w:val="009E1171"/>
    <w:rsid w:val="009E7246"/>
    <w:rsid w:val="00A00313"/>
    <w:rsid w:val="00A02B92"/>
    <w:rsid w:val="00A061DD"/>
    <w:rsid w:val="00A11294"/>
    <w:rsid w:val="00A170E3"/>
    <w:rsid w:val="00A24827"/>
    <w:rsid w:val="00A40A4C"/>
    <w:rsid w:val="00A41560"/>
    <w:rsid w:val="00A41C82"/>
    <w:rsid w:val="00A437AE"/>
    <w:rsid w:val="00A47DFC"/>
    <w:rsid w:val="00A63D2E"/>
    <w:rsid w:val="00A641D1"/>
    <w:rsid w:val="00A67110"/>
    <w:rsid w:val="00A70286"/>
    <w:rsid w:val="00A71455"/>
    <w:rsid w:val="00A81ACF"/>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51167"/>
    <w:rsid w:val="00B56F86"/>
    <w:rsid w:val="00B57E7A"/>
    <w:rsid w:val="00B86566"/>
    <w:rsid w:val="00B93310"/>
    <w:rsid w:val="00B96EEB"/>
    <w:rsid w:val="00B96F72"/>
    <w:rsid w:val="00BA5618"/>
    <w:rsid w:val="00BA6802"/>
    <w:rsid w:val="00BC7B03"/>
    <w:rsid w:val="00BE5FD0"/>
    <w:rsid w:val="00BF1C55"/>
    <w:rsid w:val="00C035FE"/>
    <w:rsid w:val="00C1133C"/>
    <w:rsid w:val="00C15C0D"/>
    <w:rsid w:val="00C26EC1"/>
    <w:rsid w:val="00C36D55"/>
    <w:rsid w:val="00C3728A"/>
    <w:rsid w:val="00C43212"/>
    <w:rsid w:val="00C447E0"/>
    <w:rsid w:val="00C51BE2"/>
    <w:rsid w:val="00C5609E"/>
    <w:rsid w:val="00C56241"/>
    <w:rsid w:val="00C60509"/>
    <w:rsid w:val="00C655C6"/>
    <w:rsid w:val="00C718FF"/>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9C0"/>
    <w:rsid w:val="00E21513"/>
    <w:rsid w:val="00E37FCB"/>
    <w:rsid w:val="00E467F6"/>
    <w:rsid w:val="00E550D4"/>
    <w:rsid w:val="00E60097"/>
    <w:rsid w:val="00E70DF9"/>
    <w:rsid w:val="00E75A29"/>
    <w:rsid w:val="00EA2267"/>
    <w:rsid w:val="00EB04BE"/>
    <w:rsid w:val="00EB274D"/>
    <w:rsid w:val="00EF33C5"/>
    <w:rsid w:val="00EF5B87"/>
    <w:rsid w:val="00F0370E"/>
    <w:rsid w:val="00F04921"/>
    <w:rsid w:val="00F054E4"/>
    <w:rsid w:val="00F06F75"/>
    <w:rsid w:val="00F17EEC"/>
    <w:rsid w:val="00F23F9B"/>
    <w:rsid w:val="00F26CAF"/>
    <w:rsid w:val="00F35487"/>
    <w:rsid w:val="00F3642D"/>
    <w:rsid w:val="00F501C6"/>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9A2A94"/>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paragraph" w:styleId="StandardWeb">
    <w:name w:val="Normal (Web)"/>
    <w:basedOn w:val="Standard"/>
    <w:uiPriority w:val="99"/>
    <w:unhideWhenUsed/>
    <w:rsid w:val="003736C3"/>
    <w:pPr>
      <w:spacing w:before="100" w:beforeAutospacing="1" w:after="100" w:afterAutospacing="1" w:line="240" w:lineRule="auto"/>
    </w:pPr>
  </w:style>
  <w:style w:type="character" w:customStyle="1" w:styleId="--l">
    <w:name w:val="--l"/>
    <w:basedOn w:val="Absatz-Standardschriftart"/>
    <w:rsid w:val="0037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rstname.lastname@domai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afael.hernandez@alumni.fh-aachen.de" TargetMode="External"/><Relationship Id="rId4" Type="http://schemas.openxmlformats.org/officeDocument/2006/relationships/settings" Target="settings.xml"/><Relationship Id="rId9" Type="http://schemas.openxmlformats.org/officeDocument/2006/relationships/hyperlink" Target="mailto:firstname.lastname@alumni.fh-aachen.d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607</Words>
  <Characters>3831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cp:revision>
  <cp:lastPrinted>2024-11-07T15:57:00Z</cp:lastPrinted>
  <dcterms:created xsi:type="dcterms:W3CDTF">2024-08-07T17:10:00Z</dcterms:created>
  <dcterms:modified xsi:type="dcterms:W3CDTF">2024-11-07T15:57:00Z</dcterms:modified>
</cp:coreProperties>
</file>